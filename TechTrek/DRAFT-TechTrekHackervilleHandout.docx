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E2FFC" w14:textId="77777777" w:rsidR="002D3DAC" w:rsidRDefault="002D3DAC"/>
    <w:tbl>
      <w:tblPr>
        <w:tblStyle w:val="TableGrid"/>
        <w:tblpPr w:leftFromText="180" w:rightFromText="180" w:vertAnchor="text" w:horzAnchor="page" w:tblpX="669" w:tblpY="-544"/>
        <w:tblW w:w="1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3"/>
        <w:gridCol w:w="7353"/>
      </w:tblGrid>
      <w:tr w:rsidR="00D44FB1" w14:paraId="28D80958" w14:textId="77777777" w:rsidTr="00D44FB1">
        <w:tc>
          <w:tcPr>
            <w:tcW w:w="7353" w:type="dxa"/>
          </w:tcPr>
          <w:p w14:paraId="764AA8A5" w14:textId="65EC6F80" w:rsidR="00ED6E58" w:rsidRDefault="00ED6E58" w:rsidP="00ED6E58">
            <w:pPr>
              <w:jc w:val="center"/>
              <w:rPr>
                <w:rFonts w:ascii="Courier" w:hAnsi="Courier" w:cs="Consolas"/>
                <w:b/>
                <w:sz w:val="26"/>
                <w:szCs w:val="26"/>
              </w:rPr>
            </w:pPr>
            <w:r>
              <w:rPr>
                <w:rFonts w:ascii="Courier" w:hAnsi="Courier" w:cs="Consolas"/>
                <w:b/>
                <w:sz w:val="26"/>
                <w:szCs w:val="26"/>
              </w:rPr>
              <w:t>HTML FILE</w:t>
            </w:r>
          </w:p>
          <w:p w14:paraId="5366F83C" w14:textId="77777777" w:rsidR="00DC5E6D" w:rsidRPr="00ED6E58" w:rsidRDefault="00DC5E6D" w:rsidP="00ED6E58">
            <w:pPr>
              <w:jc w:val="center"/>
              <w:rPr>
                <w:rFonts w:ascii="Courier" w:hAnsi="Courier" w:cs="Consolas"/>
                <w:b/>
                <w:sz w:val="26"/>
                <w:szCs w:val="26"/>
              </w:rPr>
            </w:pPr>
          </w:p>
          <w:p w14:paraId="5EF3B9C1" w14:textId="659F47F0" w:rsidR="002D3DAC" w:rsidRPr="00DC5E6D" w:rsidRDefault="002D3DAC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>&lt;!DOCTYPE html&gt;</w:t>
            </w:r>
          </w:p>
          <w:p w14:paraId="05609021" w14:textId="0BB6B723" w:rsidR="00D44FB1" w:rsidRPr="00DC5E6D" w:rsidRDefault="00D44FB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>&lt;html</w:t>
            </w:r>
            <w:r w:rsidR="002D3DAC" w:rsidRPr="00DC5E6D">
              <w:rPr>
                <w:rFonts w:ascii="Courier" w:hAnsi="Courier" w:cs="Consolas"/>
              </w:rPr>
              <w:t xml:space="preserve"> lang=</w:t>
            </w:r>
            <w:r w:rsidR="00DC5E6D" w:rsidRPr="00DC5E6D">
              <w:rPr>
                <w:rFonts w:ascii="Courier" w:hAnsi="Courier" w:cs="Consolas"/>
              </w:rPr>
              <w:t>"</w:t>
            </w:r>
            <w:r w:rsidR="00DC5E6D">
              <w:rPr>
                <w:rFonts w:ascii="Courier" w:hAnsi="Courier" w:cs="Consolas"/>
              </w:rPr>
              <w:t>en</w:t>
            </w:r>
            <w:r w:rsidR="00DC5E6D" w:rsidRPr="00DC5E6D">
              <w:rPr>
                <w:rFonts w:ascii="Courier" w:hAnsi="Courier" w:cs="Consolas"/>
              </w:rPr>
              <w:t>"</w:t>
            </w:r>
            <w:r w:rsidRPr="00DC5E6D">
              <w:rPr>
                <w:rFonts w:ascii="Courier" w:hAnsi="Courier" w:cs="Consolas"/>
              </w:rPr>
              <w:t>&gt;</w:t>
            </w:r>
          </w:p>
          <w:p w14:paraId="7D59EE18" w14:textId="77777777" w:rsidR="00922EB0" w:rsidRPr="00DC5E6D" w:rsidRDefault="00922EB0" w:rsidP="00D44FB1">
            <w:pPr>
              <w:rPr>
                <w:rFonts w:ascii="Courier" w:hAnsi="Courier" w:cs="Consolas"/>
              </w:rPr>
            </w:pPr>
          </w:p>
          <w:p w14:paraId="6486062C" w14:textId="39228BCC" w:rsidR="00D44FB1" w:rsidRPr="00DC5E6D" w:rsidRDefault="00D44FB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>&lt;head&gt;</w:t>
            </w:r>
          </w:p>
          <w:p w14:paraId="02209CDB" w14:textId="14514216" w:rsidR="002D3DAC" w:rsidRPr="00DC5E6D" w:rsidRDefault="00E57083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DC5E6D">
              <w:rPr>
                <w:rFonts w:ascii="Courier" w:hAnsi="Courier" w:cs="Consolas"/>
              </w:rPr>
              <w:t>&lt;meta charset=</w:t>
            </w:r>
            <w:r w:rsidR="00DC5E6D" w:rsidRPr="00DC5E6D">
              <w:rPr>
                <w:rFonts w:ascii="Courier" w:hAnsi="Courier" w:cs="Consolas"/>
              </w:rPr>
              <w:t>"</w:t>
            </w:r>
            <w:r w:rsidR="00DC5E6D">
              <w:rPr>
                <w:rFonts w:ascii="Courier" w:hAnsi="Courier" w:cs="Consolas"/>
              </w:rPr>
              <w:t>utf-8</w:t>
            </w:r>
            <w:r w:rsidR="00DC5E6D" w:rsidRPr="00DC5E6D">
              <w:rPr>
                <w:rFonts w:ascii="Courier" w:hAnsi="Courier" w:cs="Consolas"/>
              </w:rPr>
              <w:t>"</w:t>
            </w:r>
            <w:r w:rsidRPr="00DC5E6D">
              <w:rPr>
                <w:rFonts w:ascii="Courier" w:hAnsi="Courier" w:cs="Consolas"/>
              </w:rPr>
              <w:t>/</w:t>
            </w:r>
            <w:r w:rsidR="00922EB0" w:rsidRPr="00DC5E6D">
              <w:rPr>
                <w:rFonts w:ascii="Courier" w:hAnsi="Courier" w:cs="Consolas"/>
              </w:rPr>
              <w:t>&gt;</w:t>
            </w:r>
          </w:p>
          <w:p w14:paraId="3BD031AE" w14:textId="0903D7C2" w:rsidR="00E57083" w:rsidRPr="00DC5E6D" w:rsidRDefault="00E57083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&lt;title&gt;Tech Trek&lt;/title&gt;</w:t>
            </w:r>
          </w:p>
          <w:p w14:paraId="31F0BF2B" w14:textId="56717CDF" w:rsidR="00E57083" w:rsidRPr="00DC5E6D" w:rsidRDefault="00E57083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7D785D" w:rsidRPr="00DC5E6D">
              <w:rPr>
                <w:rFonts w:ascii="Courier" w:hAnsi="Courier" w:cs="Consolas"/>
              </w:rPr>
              <w:t xml:space="preserve">&lt;link rel="stylesheet" </w:t>
            </w:r>
            <w:r w:rsidR="00DC5E6D" w:rsidRPr="00DC5E6D">
              <w:rPr>
                <w:rFonts w:ascii="Courier" w:hAnsi="Courier" w:cs="Consolas"/>
              </w:rPr>
              <w:t>h</w:t>
            </w:r>
            <w:r w:rsidR="00464875">
              <w:rPr>
                <w:rFonts w:ascii="Courier" w:hAnsi="Courier" w:cs="Consolas"/>
              </w:rPr>
              <w:t>ref="</w:t>
            </w:r>
            <w:r w:rsidR="00983731">
              <w:rPr>
                <w:rFonts w:ascii="Courier" w:hAnsi="Courier" w:cs="Consolas"/>
              </w:rPr>
              <w:t xml:space="preserve">style.css" </w:t>
            </w:r>
            <w:r w:rsidRPr="00DC5E6D">
              <w:rPr>
                <w:rFonts w:ascii="Courier" w:hAnsi="Courier" w:cs="Consolas"/>
              </w:rPr>
              <w:t xml:space="preserve"> </w:t>
            </w:r>
          </w:p>
          <w:p w14:paraId="3088772E" w14:textId="7E50ED7C" w:rsidR="00203B47" w:rsidRPr="00DC5E6D" w:rsidRDefault="00E57083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 type="text/css"&gt;</w:t>
            </w:r>
          </w:p>
          <w:p w14:paraId="5F9A8782" w14:textId="26755385" w:rsidR="00D44FB1" w:rsidRPr="00DC5E6D" w:rsidRDefault="00D44FB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>&lt;/head&gt;</w:t>
            </w:r>
          </w:p>
          <w:p w14:paraId="464D665C" w14:textId="77777777" w:rsidR="00D44FB1" w:rsidRPr="00DC5E6D" w:rsidRDefault="00D44FB1" w:rsidP="00D44FB1">
            <w:pPr>
              <w:rPr>
                <w:rFonts w:ascii="Courier" w:hAnsi="Courier" w:cs="Consolas"/>
              </w:rPr>
            </w:pPr>
          </w:p>
          <w:p w14:paraId="225CBE73" w14:textId="271B156E" w:rsidR="00D44FB1" w:rsidRPr="00DC5E6D" w:rsidRDefault="00D44FB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>&lt;body&gt;</w:t>
            </w:r>
          </w:p>
          <w:p w14:paraId="1881EAD4" w14:textId="31B1F60C" w:rsidR="00DE0D21" w:rsidRPr="00DC5E6D" w:rsidRDefault="00DE0D2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&lt;div </w:t>
            </w:r>
            <w:r w:rsidR="00F83DC8" w:rsidRPr="00DC5E6D">
              <w:rPr>
                <w:rFonts w:ascii="Courier" w:hAnsi="Courier" w:cs="Consolas"/>
              </w:rPr>
              <w:t>id</w:t>
            </w:r>
            <w:r w:rsidR="00DC5E6D">
              <w:rPr>
                <w:rFonts w:ascii="Courier" w:hAnsi="Courier" w:cs="Consolas"/>
              </w:rPr>
              <w:t>=</w:t>
            </w:r>
            <w:r w:rsidR="00DC5E6D" w:rsidRPr="00DC5E6D">
              <w:rPr>
                <w:rFonts w:ascii="Courier" w:hAnsi="Courier" w:cs="Consolas"/>
              </w:rPr>
              <w:t>"</w:t>
            </w:r>
            <w:r w:rsidR="00DC5E6D">
              <w:rPr>
                <w:rFonts w:ascii="Courier" w:hAnsi="Courier" w:cs="Consolas"/>
              </w:rPr>
              <w:t>header</w:t>
            </w:r>
            <w:r w:rsidR="00DC5E6D" w:rsidRPr="00DC5E6D">
              <w:rPr>
                <w:rFonts w:ascii="Courier" w:hAnsi="Courier" w:cs="Consolas"/>
              </w:rPr>
              <w:t>"</w:t>
            </w:r>
            <w:r w:rsidRPr="00DC5E6D">
              <w:rPr>
                <w:rFonts w:ascii="Courier" w:hAnsi="Courier" w:cs="Consolas"/>
              </w:rPr>
              <w:t>&gt;</w:t>
            </w:r>
          </w:p>
          <w:p w14:paraId="5B031240" w14:textId="74C0193F" w:rsidR="00D44FB1" w:rsidRPr="00DC5E6D" w:rsidRDefault="005065F8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DE0D21" w:rsidRPr="00DC5E6D">
              <w:rPr>
                <w:rFonts w:ascii="Courier" w:hAnsi="Courier" w:cs="Consolas"/>
              </w:rPr>
              <w:t xml:space="preserve">   </w:t>
            </w:r>
            <w:r w:rsidR="00203B47" w:rsidRPr="00DC5E6D">
              <w:rPr>
                <w:rFonts w:ascii="Courier" w:hAnsi="Courier" w:cs="Consolas"/>
              </w:rPr>
              <w:t>&lt;h1&gt;My Web Page&lt;/h1</w:t>
            </w:r>
            <w:r w:rsidR="00D44FB1" w:rsidRPr="00DC5E6D">
              <w:rPr>
                <w:rFonts w:ascii="Courier" w:hAnsi="Courier" w:cs="Consolas"/>
              </w:rPr>
              <w:t>&gt;</w:t>
            </w:r>
          </w:p>
          <w:p w14:paraId="1FDFFE3D" w14:textId="089571A3" w:rsidR="00D44FB1" w:rsidRPr="00DC5E6D" w:rsidRDefault="005065F8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DE0D21" w:rsidRPr="00DC5E6D">
              <w:rPr>
                <w:rFonts w:ascii="Courier" w:hAnsi="Courier" w:cs="Consolas"/>
              </w:rPr>
              <w:t xml:space="preserve">   </w:t>
            </w:r>
            <w:r w:rsidR="00D44FB1" w:rsidRPr="00DC5E6D">
              <w:rPr>
                <w:rFonts w:ascii="Courier" w:hAnsi="Courier" w:cs="Consolas"/>
              </w:rPr>
              <w:t>&lt;p&gt;Hello! My name is... &lt;/p&gt;</w:t>
            </w:r>
          </w:p>
          <w:p w14:paraId="1DFF1E67" w14:textId="77777777" w:rsidR="00605569" w:rsidRDefault="005065F8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DE0D21" w:rsidRPr="00DC5E6D">
              <w:rPr>
                <w:rFonts w:ascii="Courier" w:hAnsi="Courier" w:cs="Consolas"/>
              </w:rPr>
              <w:t xml:space="preserve">   </w:t>
            </w:r>
            <w:r w:rsidR="00D44FB1" w:rsidRPr="00DC5E6D">
              <w:rPr>
                <w:rFonts w:ascii="Courier" w:hAnsi="Courier" w:cs="Consolas"/>
              </w:rPr>
              <w:t>&lt;p&gt;Today I am visiting Quicken Loans! Here is a</w:t>
            </w:r>
          </w:p>
          <w:p w14:paraId="422D799D" w14:textId="6BC53565" w:rsidR="007D785D" w:rsidRPr="00DC5E6D" w:rsidRDefault="00605569" w:rsidP="00D44FB1">
            <w:pPr>
              <w:rPr>
                <w:rFonts w:ascii="Courier" w:hAnsi="Courier" w:cs="Consolas"/>
              </w:rPr>
            </w:pPr>
            <w:r>
              <w:rPr>
                <w:rFonts w:ascii="Courier" w:hAnsi="Courier" w:cs="Consolas"/>
              </w:rPr>
              <w:t xml:space="preserve">        </w:t>
            </w:r>
            <w:r w:rsidR="00D44FB1" w:rsidRPr="00DC5E6D">
              <w:rPr>
                <w:rFonts w:ascii="Courier" w:hAnsi="Courier" w:cs="Consolas"/>
              </w:rPr>
              <w:t xml:space="preserve"> </w:t>
            </w:r>
            <w:r w:rsidR="007D785D" w:rsidRPr="00DC5E6D">
              <w:rPr>
                <w:rFonts w:ascii="Courier" w:hAnsi="Courier" w:cs="Consolas"/>
              </w:rPr>
              <w:t>pi</w:t>
            </w:r>
            <w:r w:rsidR="00D44FB1" w:rsidRPr="00DC5E6D">
              <w:rPr>
                <w:rFonts w:ascii="Courier" w:hAnsi="Courier" w:cs="Consolas"/>
              </w:rPr>
              <w:t xml:space="preserve">cture of their office: </w:t>
            </w:r>
            <w:r w:rsidR="007D785D" w:rsidRPr="00DC5E6D">
              <w:rPr>
                <w:rFonts w:ascii="Courier" w:hAnsi="Courier" w:cs="Consolas"/>
              </w:rPr>
              <w:t xml:space="preserve">  </w:t>
            </w:r>
          </w:p>
          <w:p w14:paraId="6F292D98" w14:textId="2A979C1A" w:rsidR="00D44FB1" w:rsidRPr="00DC5E6D" w:rsidRDefault="007D785D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   </w:t>
            </w:r>
            <w:r w:rsidR="00D44FB1" w:rsidRPr="00DC5E6D">
              <w:rPr>
                <w:rFonts w:ascii="Courier" w:hAnsi="Courier" w:cs="Consolas"/>
              </w:rPr>
              <w:t>&lt;/p&gt;</w:t>
            </w:r>
          </w:p>
          <w:p w14:paraId="19C70C58" w14:textId="36CCFD25" w:rsidR="00D44FB1" w:rsidRPr="00DC5E6D" w:rsidRDefault="00DE0D2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ab/>
              <w:t xml:space="preserve"> </w:t>
            </w:r>
            <w:r w:rsidR="00D44FB1" w:rsidRPr="00DC5E6D">
              <w:rPr>
                <w:rFonts w:ascii="Courier" w:hAnsi="Courier" w:cs="Consolas"/>
              </w:rPr>
              <w:t>&lt;img src="http://shorty/QLOffice1"&gt;</w:t>
            </w:r>
          </w:p>
          <w:p w14:paraId="154C6A17" w14:textId="77777777" w:rsidR="007D785D" w:rsidRPr="00DC5E6D" w:rsidRDefault="00DE0D2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</w:t>
            </w:r>
            <w:r w:rsidR="00D44FB1" w:rsidRPr="00DC5E6D">
              <w:rPr>
                <w:rFonts w:ascii="Courier" w:hAnsi="Courier" w:cs="Consolas"/>
              </w:rPr>
              <w:tab/>
            </w:r>
            <w:r w:rsidRPr="00DC5E6D">
              <w:rPr>
                <w:rFonts w:ascii="Courier" w:hAnsi="Courier" w:cs="Consolas"/>
              </w:rPr>
              <w:t xml:space="preserve"> </w:t>
            </w:r>
            <w:r w:rsidR="00D44FB1" w:rsidRPr="00DC5E6D">
              <w:rPr>
                <w:rFonts w:ascii="Courier" w:hAnsi="Courier" w:cs="Consolas"/>
              </w:rPr>
              <w:t>&lt;p&gt;We saw a cool video today</w:t>
            </w:r>
            <w:r w:rsidR="00116B70" w:rsidRPr="00DC5E6D">
              <w:rPr>
                <w:rFonts w:ascii="Courier" w:hAnsi="Courier" w:cs="Consolas"/>
              </w:rPr>
              <w:t>,</w:t>
            </w:r>
            <w:r w:rsidR="00D44FB1" w:rsidRPr="00DC5E6D">
              <w:rPr>
                <w:rFonts w:ascii="Courier" w:hAnsi="Courier" w:cs="Consolas"/>
              </w:rPr>
              <w:t xml:space="preserve"> too. Check </w:t>
            </w:r>
          </w:p>
          <w:p w14:paraId="70FCC2D7" w14:textId="1FAA0D1F" w:rsidR="00D44FB1" w:rsidRPr="00DC5E6D" w:rsidRDefault="007D785D" w:rsidP="00D74484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     </w:t>
            </w:r>
            <w:r w:rsidR="00D44FB1" w:rsidRPr="00DC5E6D">
              <w:rPr>
                <w:rFonts w:ascii="Courier" w:hAnsi="Courier" w:cs="Consolas"/>
              </w:rPr>
              <w:t>it</w:t>
            </w:r>
            <w:r w:rsidR="00116B70" w:rsidRPr="00DC5E6D">
              <w:rPr>
                <w:rFonts w:ascii="Courier" w:hAnsi="Courier" w:cs="Consolas"/>
              </w:rPr>
              <w:t xml:space="preserve"> </w:t>
            </w:r>
            <w:r w:rsidR="00D44FB1" w:rsidRPr="00DC5E6D">
              <w:rPr>
                <w:rFonts w:ascii="Courier" w:hAnsi="Courier" w:cs="Consolas"/>
              </w:rPr>
              <w:t>out: &lt;/p&gt;</w:t>
            </w:r>
          </w:p>
          <w:p w14:paraId="19072AC6" w14:textId="4300A7B3" w:rsidR="004A244C" w:rsidRPr="00DC5E6D" w:rsidRDefault="004A244C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&lt;/div&gt;</w:t>
            </w:r>
          </w:p>
          <w:p w14:paraId="2781F54E" w14:textId="79F3C964" w:rsidR="00D44FB1" w:rsidRPr="00DC5E6D" w:rsidRDefault="00D44FB1" w:rsidP="00D44FB1">
            <w:pPr>
              <w:rPr>
                <w:rFonts w:ascii="Courier" w:hAnsi="Courier" w:cs="Consolas"/>
              </w:rPr>
            </w:pPr>
          </w:p>
          <w:p w14:paraId="3FAC7632" w14:textId="3F8234A1" w:rsidR="00D44FB1" w:rsidRPr="00DC5E6D" w:rsidRDefault="00DE0D2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D44FB1" w:rsidRPr="00DC5E6D">
              <w:rPr>
                <w:rFonts w:ascii="Courier" w:hAnsi="Courier" w:cs="Consolas"/>
              </w:rPr>
              <w:t>&lt;</w:t>
            </w:r>
            <w:r w:rsidRPr="00DC5E6D">
              <w:rPr>
                <w:rFonts w:ascii="Courier" w:hAnsi="Courier" w:cs="Consolas"/>
              </w:rPr>
              <w:t xml:space="preserve">div </w:t>
            </w:r>
            <w:r w:rsidR="00F83DC8" w:rsidRPr="00DC5E6D">
              <w:rPr>
                <w:rFonts w:ascii="Courier" w:hAnsi="Courier" w:cs="Consolas"/>
              </w:rPr>
              <w:t>id</w:t>
            </w:r>
            <w:r w:rsidR="00DC5E6D">
              <w:rPr>
                <w:rFonts w:ascii="Courier" w:hAnsi="Courier" w:cs="Consolas"/>
              </w:rPr>
              <w:t>=</w:t>
            </w:r>
            <w:r w:rsidR="00DC5E6D" w:rsidRPr="00DC5E6D">
              <w:rPr>
                <w:rFonts w:ascii="Courier" w:hAnsi="Courier" w:cs="Consolas"/>
              </w:rPr>
              <w:t>"</w:t>
            </w:r>
            <w:r w:rsidR="00D44FB1" w:rsidRPr="00DC5E6D">
              <w:rPr>
                <w:rFonts w:ascii="Courier" w:hAnsi="Courier" w:cs="Consolas"/>
              </w:rPr>
              <w:t>footer</w:t>
            </w:r>
            <w:r w:rsidR="00DC5E6D" w:rsidRPr="00DC5E6D">
              <w:rPr>
                <w:rFonts w:ascii="Courier" w:hAnsi="Courier" w:cs="Consolas"/>
              </w:rPr>
              <w:t>"</w:t>
            </w:r>
            <w:r w:rsidR="00D44FB1" w:rsidRPr="00DC5E6D">
              <w:rPr>
                <w:rFonts w:ascii="Courier" w:hAnsi="Courier" w:cs="Consolas"/>
              </w:rPr>
              <w:t>&gt;</w:t>
            </w:r>
          </w:p>
          <w:p w14:paraId="563F333B" w14:textId="1F2B18E6" w:rsidR="00D44FB1" w:rsidRPr="00DC5E6D" w:rsidRDefault="00002FBA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   </w:t>
            </w:r>
            <w:r w:rsidR="004A244C" w:rsidRPr="00DC5E6D">
              <w:rPr>
                <w:rFonts w:ascii="Courier" w:hAnsi="Courier" w:cs="Consolas"/>
              </w:rPr>
              <w:t>&lt;h3&gt;Thank you for visiting my w</w:t>
            </w:r>
            <w:r w:rsidR="00D44FB1" w:rsidRPr="00DC5E6D">
              <w:rPr>
                <w:rFonts w:ascii="Courier" w:hAnsi="Courier" w:cs="Consolas"/>
              </w:rPr>
              <w:t>ebsite!&lt;/h3&gt;</w:t>
            </w:r>
          </w:p>
          <w:p w14:paraId="519D3AD2" w14:textId="137DBEC7" w:rsidR="00D44FB1" w:rsidRPr="00DC5E6D" w:rsidRDefault="00DE0D2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 xml:space="preserve">   </w:t>
            </w:r>
            <w:r w:rsidR="00D44FB1" w:rsidRPr="00DC5E6D">
              <w:rPr>
                <w:rFonts w:ascii="Courier" w:hAnsi="Courier" w:cs="Consolas"/>
              </w:rPr>
              <w:t>&lt;/</w:t>
            </w:r>
            <w:r w:rsidRPr="00DC5E6D">
              <w:rPr>
                <w:rFonts w:ascii="Courier" w:hAnsi="Courier" w:cs="Consolas"/>
              </w:rPr>
              <w:t>div</w:t>
            </w:r>
            <w:r w:rsidR="00D44FB1" w:rsidRPr="00DC5E6D">
              <w:rPr>
                <w:rFonts w:ascii="Courier" w:hAnsi="Courier" w:cs="Consolas"/>
              </w:rPr>
              <w:t>&gt;</w:t>
            </w:r>
          </w:p>
          <w:p w14:paraId="5A0C870C" w14:textId="25598F48" w:rsidR="00DE0D21" w:rsidRDefault="00DE0D21" w:rsidP="00D44FB1">
            <w:pPr>
              <w:rPr>
                <w:rFonts w:ascii="Courier" w:hAnsi="Courier" w:cs="Consolas"/>
              </w:rPr>
            </w:pPr>
            <w:r w:rsidRPr="00DC5E6D">
              <w:rPr>
                <w:rFonts w:ascii="Courier" w:hAnsi="Courier" w:cs="Consolas"/>
              </w:rPr>
              <w:t>&lt;/body&gt;</w:t>
            </w:r>
          </w:p>
          <w:p w14:paraId="66A8C027" w14:textId="77777777" w:rsidR="00464875" w:rsidRPr="00DC5E6D" w:rsidRDefault="00464875" w:rsidP="00D44FB1">
            <w:pPr>
              <w:rPr>
                <w:rFonts w:ascii="Courier" w:hAnsi="Courier" w:cs="Consolas"/>
              </w:rPr>
            </w:pPr>
          </w:p>
          <w:p w14:paraId="7C657A1D" w14:textId="6259AD48" w:rsidR="00D44FB1" w:rsidRPr="002D3DAC" w:rsidRDefault="00DE0D21" w:rsidP="00DE0D21">
            <w:pPr>
              <w:rPr>
                <w:rFonts w:ascii="Courier" w:hAnsi="Courier" w:cs="Times New Roman"/>
                <w:noProof/>
              </w:rPr>
            </w:pPr>
            <w:r w:rsidRPr="00DC5E6D">
              <w:rPr>
                <w:rFonts w:ascii="Courier" w:hAnsi="Courier" w:cs="Consolas"/>
              </w:rPr>
              <w:t>&lt;/html&gt;</w:t>
            </w:r>
          </w:p>
        </w:tc>
        <w:tc>
          <w:tcPr>
            <w:tcW w:w="7353" w:type="dxa"/>
          </w:tcPr>
          <w:p w14:paraId="7B905925" w14:textId="0A768811" w:rsidR="00C07BDE" w:rsidRPr="00597F18" w:rsidRDefault="00C07BDE" w:rsidP="00DC5E6D">
            <w:pPr>
              <w:jc w:val="center"/>
              <w:rPr>
                <w:rFonts w:ascii="Courier" w:hAnsi="Courier" w:cs="Consolas"/>
                <w:b/>
                <w:sz w:val="26"/>
                <w:szCs w:val="26"/>
              </w:rPr>
            </w:pPr>
            <w:r w:rsidRPr="00597F18">
              <w:rPr>
                <w:rFonts w:ascii="Courier" w:hAnsi="Courier" w:cs="Consolas"/>
                <w:b/>
                <w:sz w:val="26"/>
                <w:szCs w:val="26"/>
              </w:rPr>
              <w:t>CSS FILE</w:t>
            </w:r>
          </w:p>
          <w:p w14:paraId="5CDB5B81" w14:textId="77777777" w:rsidR="00C07BDE" w:rsidRPr="00D12F52" w:rsidRDefault="00C07BDE" w:rsidP="00C07BDE">
            <w:pPr>
              <w:rPr>
                <w:rFonts w:ascii="Courier" w:hAnsi="Courier" w:cs="Consolas"/>
              </w:rPr>
            </w:pPr>
            <w:r w:rsidRPr="00597F18">
              <w:rPr>
                <w:rFonts w:ascii="Courier" w:hAnsi="Courier" w:cs="Consolas"/>
                <w:sz w:val="26"/>
                <w:szCs w:val="26"/>
              </w:rPr>
              <w:br/>
            </w:r>
            <w:r w:rsidRPr="00D12F52">
              <w:rPr>
                <w:rFonts w:ascii="Courier" w:hAnsi="Courier" w:cs="Consolas"/>
              </w:rPr>
              <w:t>body{</w:t>
            </w:r>
          </w:p>
          <w:p w14:paraId="66524CD6" w14:textId="486551F2" w:rsidR="00C07BDE" w:rsidRPr="00D12F52" w:rsidRDefault="00C07BDE" w:rsidP="00C07BDE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background-color:</w:t>
            </w:r>
            <w:r w:rsidR="00D81889">
              <w:rPr>
                <w:rFonts w:ascii="Courier" w:hAnsi="Courier" w:cs="Consolas"/>
              </w:rPr>
              <w:t xml:space="preserve"> </w:t>
            </w:r>
            <w:bookmarkStart w:id="0" w:name="_GoBack"/>
            <w:bookmarkEnd w:id="0"/>
            <w:r w:rsidRPr="00D12F52">
              <w:rPr>
                <w:rFonts w:ascii="Courier" w:hAnsi="Courier" w:cs="Consolas"/>
              </w:rPr>
              <w:t>orange;</w:t>
            </w:r>
          </w:p>
          <w:p w14:paraId="7E5A99EF" w14:textId="77777777" w:rsidR="00C07BDE" w:rsidRPr="00D12F52" w:rsidRDefault="00C07BDE" w:rsidP="00C07BDE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}</w:t>
            </w:r>
          </w:p>
          <w:p w14:paraId="78CD90F8" w14:textId="77777777" w:rsidR="00C07BDE" w:rsidRPr="00D12F52" w:rsidRDefault="00C07BDE" w:rsidP="00666B2B">
            <w:pPr>
              <w:rPr>
                <w:rFonts w:ascii="Courier" w:hAnsi="Courier" w:cs="Consolas"/>
              </w:rPr>
            </w:pPr>
          </w:p>
          <w:p w14:paraId="6CFD8D8B" w14:textId="77777777" w:rsidR="00666B2B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h1{</w:t>
            </w:r>
          </w:p>
          <w:p w14:paraId="562C1052" w14:textId="17BFC3D6" w:rsidR="00666B2B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font-size: 20px;</w:t>
            </w:r>
          </w:p>
          <w:p w14:paraId="737AF952" w14:textId="57EF618E" w:rsidR="00666B2B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color: red;</w:t>
            </w:r>
          </w:p>
          <w:p w14:paraId="4FBBAF55" w14:textId="2C1EAB97" w:rsidR="00666B2B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font-family: Arial, Helvetica, sans-serif;</w:t>
            </w:r>
          </w:p>
          <w:p w14:paraId="6E42231F" w14:textId="548EF469" w:rsidR="00666B2B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}</w:t>
            </w:r>
          </w:p>
          <w:p w14:paraId="0F43A33C" w14:textId="77777777" w:rsidR="002F5A7C" w:rsidRPr="00D12F52" w:rsidRDefault="002F5A7C" w:rsidP="00666B2B">
            <w:pPr>
              <w:rPr>
                <w:rFonts w:ascii="Courier" w:hAnsi="Courier" w:cs="Consolas"/>
              </w:rPr>
            </w:pPr>
          </w:p>
          <w:p w14:paraId="30D9EDF8" w14:textId="77777777" w:rsidR="002F5A7C" w:rsidRPr="00D12F52" w:rsidRDefault="002F5A7C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h3{</w:t>
            </w:r>
          </w:p>
          <w:p w14:paraId="338B0D46" w14:textId="146BBA12" w:rsidR="002F5A7C" w:rsidRPr="00D12F52" w:rsidRDefault="002F5A7C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  <w:b/>
              </w:rPr>
              <w:t>TO BE FILLED IN</w:t>
            </w:r>
            <w:r w:rsidR="00D514D4" w:rsidRPr="00D12F52">
              <w:rPr>
                <w:rFonts w:ascii="Courier" w:hAnsi="Courier" w:cs="Consolas"/>
                <w:b/>
              </w:rPr>
              <w:t xml:space="preserve"> 2-4-16</w:t>
            </w:r>
            <w:r w:rsidRPr="00D12F52">
              <w:rPr>
                <w:rFonts w:ascii="Courier" w:hAnsi="Courier" w:cs="Consolas"/>
                <w:b/>
              </w:rPr>
              <w:t>;</w:t>
            </w:r>
          </w:p>
          <w:p w14:paraId="622F09E3" w14:textId="419B42B3" w:rsidR="002F5A7C" w:rsidRPr="00D12F52" w:rsidRDefault="002F5A7C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}</w:t>
            </w:r>
          </w:p>
          <w:p w14:paraId="0B433963" w14:textId="77777777" w:rsidR="003E3F05" w:rsidRPr="00D12F52" w:rsidRDefault="003E3F05" w:rsidP="00666B2B">
            <w:pPr>
              <w:rPr>
                <w:rFonts w:ascii="Courier" w:hAnsi="Courier" w:cs="Consolas"/>
              </w:rPr>
            </w:pPr>
          </w:p>
          <w:p w14:paraId="7A4A54E5" w14:textId="1A354BD4" w:rsidR="00666B2B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p{</w:t>
            </w:r>
          </w:p>
          <w:p w14:paraId="10A7C01E" w14:textId="3BCB4565" w:rsidR="00666B2B" w:rsidRPr="00D12F52" w:rsidRDefault="00613291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</w:t>
            </w:r>
            <w:r w:rsidR="00666B2B" w:rsidRPr="00D12F52">
              <w:rPr>
                <w:rFonts w:ascii="Courier" w:hAnsi="Courier" w:cs="Consolas"/>
              </w:rPr>
              <w:t>font-size: 12px;</w:t>
            </w:r>
          </w:p>
          <w:p w14:paraId="0E81FA2C" w14:textId="724BCC79" w:rsidR="00666B2B" w:rsidRPr="00D12F52" w:rsidRDefault="00613291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</w:t>
            </w:r>
            <w:r w:rsidR="00666B2B" w:rsidRPr="00D12F52">
              <w:rPr>
                <w:rFonts w:ascii="Courier" w:hAnsi="Courier" w:cs="Consolas"/>
              </w:rPr>
              <w:t>color: blue;</w:t>
            </w:r>
          </w:p>
          <w:p w14:paraId="2B671119" w14:textId="18007513" w:rsidR="00666B2B" w:rsidRPr="00D12F52" w:rsidRDefault="00613291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 xml:space="preserve">   </w:t>
            </w:r>
            <w:r w:rsidR="00666B2B" w:rsidRPr="00D12F52">
              <w:rPr>
                <w:rFonts w:ascii="Courier" w:hAnsi="Courier" w:cs="Consolas"/>
              </w:rPr>
              <w:t>font-family: Arial, Helvetica, sans-serif;</w:t>
            </w:r>
          </w:p>
          <w:p w14:paraId="39EF80C5" w14:textId="77777777" w:rsidR="00613291" w:rsidRPr="00D12F52" w:rsidRDefault="00666B2B" w:rsidP="00666B2B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}</w:t>
            </w:r>
          </w:p>
          <w:p w14:paraId="7C5AA2D1" w14:textId="77777777" w:rsidR="002F5A7C" w:rsidRPr="00D12F52" w:rsidRDefault="002F5A7C" w:rsidP="00666B2B">
            <w:pPr>
              <w:rPr>
                <w:rFonts w:ascii="Courier" w:hAnsi="Courier" w:cs="Consolas"/>
              </w:rPr>
            </w:pPr>
          </w:p>
          <w:p w14:paraId="77C3FF5D" w14:textId="11598110" w:rsidR="002F5A7C" w:rsidRPr="00D12F52" w:rsidRDefault="00F83DC8" w:rsidP="002F5A7C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#</w:t>
            </w:r>
            <w:r w:rsidR="002F5A7C" w:rsidRPr="00D12F52">
              <w:rPr>
                <w:rFonts w:ascii="Courier" w:hAnsi="Courier" w:cs="Consolas"/>
              </w:rPr>
              <w:t>header{</w:t>
            </w:r>
          </w:p>
          <w:p w14:paraId="3528862D" w14:textId="5996EAC3" w:rsidR="002F5A7C" w:rsidRPr="00D12F52" w:rsidRDefault="002F5A7C" w:rsidP="002F5A7C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  <w:b/>
              </w:rPr>
              <w:t>TO BE FILLED IN</w:t>
            </w:r>
            <w:r w:rsidR="00D514D4" w:rsidRPr="00D12F52">
              <w:rPr>
                <w:rFonts w:ascii="Courier" w:hAnsi="Courier" w:cs="Consolas"/>
                <w:b/>
              </w:rPr>
              <w:t xml:space="preserve"> 2-4-16</w:t>
            </w:r>
            <w:r w:rsidRPr="00D12F52">
              <w:rPr>
                <w:rFonts w:ascii="Courier" w:hAnsi="Courier" w:cs="Consolas"/>
                <w:b/>
              </w:rPr>
              <w:t>;</w:t>
            </w:r>
          </w:p>
          <w:p w14:paraId="615B3004" w14:textId="77777777" w:rsidR="00D44FB1" w:rsidRPr="00D12F52" w:rsidRDefault="002F5A7C" w:rsidP="00C07BDE">
            <w:pPr>
              <w:rPr>
                <w:rFonts w:ascii="Courier" w:hAnsi="Courier" w:cs="Times New Roman"/>
              </w:rPr>
            </w:pPr>
            <w:r w:rsidRPr="00D12F52">
              <w:rPr>
                <w:rFonts w:ascii="Courier" w:hAnsi="Courier" w:cs="Times New Roman"/>
              </w:rPr>
              <w:t>}</w:t>
            </w:r>
          </w:p>
          <w:p w14:paraId="0514D7E2" w14:textId="77777777" w:rsidR="002F5A7C" w:rsidRPr="00D12F52" w:rsidRDefault="002F5A7C" w:rsidP="00C07BDE">
            <w:pPr>
              <w:rPr>
                <w:rFonts w:ascii="Courier" w:hAnsi="Courier" w:cs="Times New Roman"/>
              </w:rPr>
            </w:pPr>
          </w:p>
          <w:p w14:paraId="0BAAA2D8" w14:textId="1F93C925" w:rsidR="002F5A7C" w:rsidRPr="00D12F52" w:rsidRDefault="00F83DC8" w:rsidP="002F5A7C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#</w:t>
            </w:r>
            <w:r w:rsidR="002F5A7C" w:rsidRPr="00D12F52">
              <w:rPr>
                <w:rFonts w:ascii="Courier" w:hAnsi="Courier" w:cs="Consolas"/>
              </w:rPr>
              <w:t>footer{</w:t>
            </w:r>
          </w:p>
          <w:p w14:paraId="2C35E33F" w14:textId="03CDFBEA" w:rsidR="002F5A7C" w:rsidRPr="00D12F52" w:rsidRDefault="002F5A7C" w:rsidP="002F5A7C">
            <w:pPr>
              <w:rPr>
                <w:rFonts w:ascii="Courier" w:hAnsi="Courier" w:cs="Consolas"/>
                <w:b/>
              </w:rPr>
            </w:pPr>
            <w:r w:rsidRPr="00D12F52">
              <w:rPr>
                <w:rFonts w:ascii="Courier" w:hAnsi="Courier" w:cs="Consolas"/>
                <w:b/>
              </w:rPr>
              <w:t>TO BE FILLED IN</w:t>
            </w:r>
            <w:r w:rsidR="00D514D4" w:rsidRPr="00D12F52">
              <w:rPr>
                <w:rFonts w:ascii="Courier" w:hAnsi="Courier" w:cs="Consolas"/>
                <w:b/>
              </w:rPr>
              <w:t xml:space="preserve"> 2-4-16</w:t>
            </w:r>
            <w:r w:rsidRPr="00D12F52">
              <w:rPr>
                <w:rFonts w:ascii="Courier" w:hAnsi="Courier" w:cs="Consolas"/>
                <w:b/>
              </w:rPr>
              <w:t>;</w:t>
            </w:r>
          </w:p>
          <w:p w14:paraId="550861C3" w14:textId="3D9B68C8" w:rsidR="002F5A7C" w:rsidRPr="00D12F52" w:rsidRDefault="002F5A7C" w:rsidP="002F5A7C">
            <w:pPr>
              <w:rPr>
                <w:rFonts w:ascii="Courier" w:hAnsi="Courier" w:cs="Consolas"/>
              </w:rPr>
            </w:pPr>
            <w:r w:rsidRPr="00D12F52">
              <w:rPr>
                <w:rFonts w:ascii="Courier" w:hAnsi="Courier" w:cs="Consolas"/>
              </w:rPr>
              <w:t>}</w:t>
            </w:r>
          </w:p>
          <w:p w14:paraId="12E9A7D3" w14:textId="77777777" w:rsidR="002F5A7C" w:rsidRPr="002D3DAC" w:rsidRDefault="002F5A7C" w:rsidP="00C07BDE">
            <w:pPr>
              <w:rPr>
                <w:rFonts w:ascii="Courier" w:hAnsi="Courier" w:cs="Times New Roman"/>
              </w:rPr>
            </w:pPr>
          </w:p>
        </w:tc>
      </w:tr>
      <w:tr w:rsidR="003E5899" w14:paraId="5069E83D" w14:textId="77777777" w:rsidTr="006635DF">
        <w:tc>
          <w:tcPr>
            <w:tcW w:w="14706" w:type="dxa"/>
            <w:gridSpan w:val="2"/>
          </w:tcPr>
          <w:p w14:paraId="2227E9B7" w14:textId="77777777" w:rsidR="00772381" w:rsidRPr="00A042B1" w:rsidRDefault="00772381" w:rsidP="00772381">
            <w:pPr>
              <w:pStyle w:val="ListParagraph"/>
              <w:ind w:left="960" w:right="135"/>
              <w:rPr>
                <w:rFonts w:ascii="Comic Sans MS" w:hAnsi="Comic Sans MS" w:cs="Times New Roman"/>
                <w:sz w:val="10"/>
                <w:szCs w:val="10"/>
              </w:rPr>
            </w:pPr>
          </w:p>
          <w:p w14:paraId="7B7DBF7C" w14:textId="7B525E1B" w:rsidR="00772381" w:rsidRDefault="00772381" w:rsidP="00897DC6">
            <w:pPr>
              <w:pStyle w:val="ListParagraph"/>
              <w:ind w:left="180" w:right="-170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Notes</w:t>
            </w:r>
            <w:r>
              <w:rPr>
                <w:rFonts w:ascii="Comic Sans MS" w:hAnsi="Comic Sans MS" w:cs="Times New Roman"/>
                <w:sz w:val="26"/>
                <w:szCs w:val="26"/>
              </w:rPr>
              <w:t>: _________</w:t>
            </w:r>
            <w:r w:rsidR="002C0015">
              <w:rPr>
                <w:rFonts w:ascii="Comic Sans MS" w:hAnsi="Comic Sans MS" w:cs="Times New Roman"/>
                <w:sz w:val="26"/>
                <w:szCs w:val="26"/>
              </w:rPr>
              <w:t>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____________________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_______________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______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</w:t>
            </w:r>
            <w:r w:rsidR="00897DC6">
              <w:rPr>
                <w:rFonts w:ascii="Comic Sans MS" w:hAnsi="Comic Sans MS" w:cs="Times New Roman"/>
                <w:sz w:val="26"/>
                <w:szCs w:val="26"/>
              </w:rPr>
              <w:t>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___________</w:t>
            </w:r>
            <w:r w:rsidR="002C0015">
              <w:rPr>
                <w:rFonts w:ascii="Comic Sans MS" w:hAnsi="Comic Sans MS" w:cs="Times New Roman"/>
                <w:sz w:val="26"/>
                <w:szCs w:val="26"/>
              </w:rPr>
              <w:t>_____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________</w:t>
            </w:r>
          </w:p>
          <w:p w14:paraId="6EB032AD" w14:textId="77777777" w:rsidR="00897DC6" w:rsidRPr="00A042B1" w:rsidRDefault="00897DC6" w:rsidP="002C0015">
            <w:pPr>
              <w:pStyle w:val="ListParagraph"/>
              <w:ind w:left="180" w:right="135"/>
              <w:rPr>
                <w:rFonts w:ascii="Comic Sans MS" w:hAnsi="Comic Sans MS" w:cs="Times New Roman"/>
                <w:sz w:val="4"/>
                <w:szCs w:val="4"/>
              </w:rPr>
            </w:pPr>
          </w:p>
          <w:p w14:paraId="617FFB88" w14:textId="77777777" w:rsidR="00A042B1" w:rsidRDefault="00A042B1" w:rsidP="00A042B1">
            <w:pPr>
              <w:pStyle w:val="ListParagraph"/>
              <w:ind w:left="180" w:right="-170"/>
              <w:jc w:val="center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______________________________________________________________________________________</w:t>
            </w:r>
          </w:p>
          <w:p w14:paraId="34F7B613" w14:textId="77777777" w:rsidR="00A042B1" w:rsidRPr="00A042B1" w:rsidRDefault="00A042B1" w:rsidP="00A042B1">
            <w:pPr>
              <w:pStyle w:val="ListParagraph"/>
              <w:ind w:left="180" w:right="-170"/>
              <w:jc w:val="center"/>
              <w:rPr>
                <w:rFonts w:ascii="Comic Sans MS" w:hAnsi="Comic Sans MS" w:cs="Times New Roman"/>
                <w:sz w:val="4"/>
                <w:szCs w:val="4"/>
              </w:rPr>
            </w:pPr>
          </w:p>
          <w:p w14:paraId="05E172A4" w14:textId="77777777" w:rsidR="00A042B1" w:rsidRDefault="00A042B1" w:rsidP="00A042B1">
            <w:pPr>
              <w:pStyle w:val="ListParagraph"/>
              <w:ind w:left="180" w:right="-170"/>
              <w:jc w:val="center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______________________________________________________________________________________</w:t>
            </w:r>
          </w:p>
          <w:p w14:paraId="4C6EC434" w14:textId="77777777" w:rsidR="003E5899" w:rsidRPr="00597F18" w:rsidRDefault="003E5899" w:rsidP="00DC5E6D">
            <w:pPr>
              <w:jc w:val="center"/>
              <w:rPr>
                <w:rFonts w:ascii="Courier" w:hAnsi="Courier" w:cs="Consolas"/>
                <w:b/>
                <w:sz w:val="26"/>
                <w:szCs w:val="26"/>
              </w:rPr>
            </w:pPr>
          </w:p>
        </w:tc>
      </w:tr>
    </w:tbl>
    <w:p w14:paraId="03BB1E2B" w14:textId="77777777" w:rsidR="00EE1D11" w:rsidRPr="00B0179D" w:rsidRDefault="00EE1D11" w:rsidP="00326628">
      <w:pPr>
        <w:rPr>
          <w:rFonts w:ascii="Times New Roman" w:hAnsi="Times New Roman" w:cs="Times New Roman"/>
          <w:b/>
          <w:sz w:val="4"/>
          <w:szCs w:val="4"/>
        </w:rPr>
      </w:pPr>
    </w:p>
    <w:p w14:paraId="3C811609" w14:textId="77777777" w:rsidR="00D768E8" w:rsidRPr="00B0179D" w:rsidRDefault="00D768E8" w:rsidP="00B93DC0">
      <w:pPr>
        <w:rPr>
          <w:rFonts w:ascii="Times New Roman" w:hAnsi="Times New Roman" w:cs="Times New Roman"/>
          <w:b/>
          <w:sz w:val="4"/>
          <w:szCs w:val="4"/>
        </w:rPr>
      </w:pPr>
    </w:p>
    <w:p w14:paraId="3F373CDF" w14:textId="4CBD2E8F" w:rsidR="00CD5ECB" w:rsidRDefault="003C3A82" w:rsidP="00FA44D6">
      <w:pPr>
        <w:ind w:left="-810"/>
        <w:jc w:val="center"/>
        <w:rPr>
          <w:rFonts w:ascii="Times New Roman" w:hAnsi="Times New Roman" w:cs="Times New Roman"/>
          <w:sz w:val="30"/>
          <w:szCs w:val="30"/>
        </w:rPr>
        <w:sectPr w:rsidR="00CD5ECB" w:rsidSect="00D42E72">
          <w:headerReference w:type="default" r:id="rId9"/>
          <w:footerReference w:type="default" r:id="rId10"/>
          <w:pgSz w:w="15840" w:h="12240" w:orient="landscape"/>
          <w:pgMar w:top="288" w:right="720" w:bottom="288" w:left="1440" w:header="720" w:footer="720" w:gutter="0"/>
          <w:cols w:space="720"/>
          <w:docGrid w:linePitch="360"/>
        </w:sectPr>
      </w:pPr>
      <w:r w:rsidRPr="003C3A82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inline distT="0" distB="0" distL="0" distR="0" wp14:anchorId="2F78E379" wp14:editId="4BBB543A">
                <wp:extent cx="369332" cy="5867400"/>
                <wp:effectExtent l="0" t="0" r="0" b="0"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674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4677F" w14:textId="77777777" w:rsidR="00DE0D21" w:rsidRDefault="00DE0D21" w:rsidP="00E06A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Name: _________________________________________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4" o:spid="_x0000_s1026" type="#_x0000_t202" style="width:29.1pt;height:462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" filled="f" stroked="f">
                <v:textbox style="mso-fit-shape-to-text:t">
                  <w:txbxContent>
                    <w:p w14:paraId="1A84677F" w14:textId="77777777" w:rsidR="00DE0D21" w:rsidRDefault="00DE0D21" w:rsidP="00E06AC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Name: _________________________________________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39" w:tblpY="1009"/>
        <w:tblW w:w="15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7722"/>
      </w:tblGrid>
      <w:tr w:rsidR="00CD5ECB" w14:paraId="20732AB8" w14:textId="77777777" w:rsidTr="0039459D">
        <w:trPr>
          <w:trHeight w:val="9351"/>
        </w:trPr>
        <w:tc>
          <w:tcPr>
            <w:tcW w:w="7578" w:type="dxa"/>
          </w:tcPr>
          <w:p w14:paraId="0F549005" w14:textId="2CFD3E7E" w:rsidR="002F2AF1" w:rsidRDefault="002F2AF1" w:rsidP="00AF7E23">
            <w:pPr>
              <w:pStyle w:val="ListParagraph"/>
              <w:numPr>
                <w:ilvl w:val="0"/>
                <w:numId w:val="5"/>
              </w:numPr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lastRenderedPageBreak/>
              <w:t>Web page: ________________________</w:t>
            </w:r>
            <w:r w:rsidR="003D0B8F">
              <w:rPr>
                <w:rFonts w:ascii="Comic Sans MS" w:hAnsi="Comic Sans MS" w:cs="Times New Roman"/>
                <w:sz w:val="26"/>
                <w:szCs w:val="26"/>
              </w:rPr>
              <w:t>_</w:t>
            </w:r>
            <w:r>
              <w:rPr>
                <w:rFonts w:ascii="Comic Sans MS" w:hAnsi="Comic Sans MS" w:cs="Times New Roman"/>
                <w:sz w:val="26"/>
                <w:szCs w:val="26"/>
              </w:rPr>
              <w:t>_____           ______________________________________</w:t>
            </w:r>
          </w:p>
          <w:p w14:paraId="0AB0B2A1" w14:textId="77777777" w:rsidR="00056645" w:rsidRDefault="00056645" w:rsidP="00AF7E23">
            <w:pPr>
              <w:ind w:left="162" w:right="135"/>
              <w:jc w:val="center"/>
              <w:rPr>
                <w:rFonts w:ascii="Comic Sans MS" w:hAnsi="Comic Sans MS" w:cs="Times New Roman"/>
                <w:sz w:val="26"/>
                <w:szCs w:val="26"/>
              </w:rPr>
            </w:pPr>
          </w:p>
          <w:p w14:paraId="37C17B0B" w14:textId="77777777" w:rsidR="00056645" w:rsidRDefault="00056645" w:rsidP="00AF7E23">
            <w:pPr>
              <w:pStyle w:val="ListParagraph"/>
              <w:numPr>
                <w:ilvl w:val="0"/>
                <w:numId w:val="5"/>
              </w:numPr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HTML: ________________________________           ______________________________________</w:t>
            </w:r>
          </w:p>
          <w:p w14:paraId="149A2373" w14:textId="77777777" w:rsidR="00056645" w:rsidRDefault="00056645" w:rsidP="00AF7E23">
            <w:pPr>
              <w:ind w:left="162" w:right="135"/>
              <w:jc w:val="center"/>
              <w:rPr>
                <w:rFonts w:ascii="Comic Sans MS" w:hAnsi="Comic Sans MS" w:cs="Times New Roman"/>
                <w:sz w:val="26"/>
                <w:szCs w:val="26"/>
              </w:rPr>
            </w:pPr>
          </w:p>
          <w:p w14:paraId="5ED9B708" w14:textId="316C938C" w:rsidR="00056645" w:rsidRPr="008A1A9B" w:rsidRDefault="00056645" w:rsidP="008A1A9B">
            <w:pPr>
              <w:pStyle w:val="ListParagraph"/>
              <w:numPr>
                <w:ilvl w:val="0"/>
                <w:numId w:val="5"/>
              </w:numPr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CSS: __________________________________           ______________________________________</w:t>
            </w:r>
          </w:p>
          <w:p w14:paraId="614FA544" w14:textId="77777777" w:rsidR="00056645" w:rsidRDefault="00056645" w:rsidP="00AF7E23">
            <w:pPr>
              <w:ind w:left="162" w:right="135"/>
              <w:jc w:val="center"/>
              <w:rPr>
                <w:rFonts w:ascii="Comic Sans MS" w:hAnsi="Comic Sans MS" w:cs="Times New Roman"/>
                <w:sz w:val="26"/>
                <w:szCs w:val="26"/>
              </w:rPr>
            </w:pPr>
          </w:p>
          <w:p w14:paraId="49240D9F" w14:textId="77777777" w:rsidR="00625963" w:rsidRDefault="00625963" w:rsidP="00AF7E23">
            <w:pPr>
              <w:pStyle w:val="ListParagraph"/>
              <w:numPr>
                <w:ilvl w:val="0"/>
                <w:numId w:val="5"/>
              </w:numPr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Examples of tags</w:t>
            </w:r>
            <w:r w:rsidR="00056645">
              <w:rPr>
                <w:rFonts w:ascii="Comic Sans MS" w:hAnsi="Comic Sans MS" w:cs="Times New Roman"/>
                <w:sz w:val="26"/>
                <w:szCs w:val="26"/>
              </w:rPr>
              <w:t>:</w:t>
            </w:r>
          </w:p>
          <w:p w14:paraId="24AA8F09" w14:textId="77777777" w:rsidR="00625963" w:rsidRPr="00F610A8" w:rsidRDefault="00625963" w:rsidP="00AF7E23">
            <w:pPr>
              <w:ind w:right="135"/>
              <w:rPr>
                <w:rFonts w:ascii="Comic Sans MS" w:hAnsi="Comic Sans MS" w:cs="Times New Roman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967" w:type="dxa"/>
              <w:tblLook w:val="04A0" w:firstRow="1" w:lastRow="0" w:firstColumn="1" w:lastColumn="0" w:noHBand="0" w:noVBand="1"/>
            </w:tblPr>
            <w:tblGrid>
              <w:gridCol w:w="1818"/>
              <w:gridCol w:w="2700"/>
              <w:gridCol w:w="1692"/>
            </w:tblGrid>
            <w:tr w:rsidR="00625963" w14:paraId="13B32246" w14:textId="77777777" w:rsidTr="00EE12CF">
              <w:tc>
                <w:tcPr>
                  <w:tcW w:w="1818" w:type="dxa"/>
                </w:tcPr>
                <w:p w14:paraId="53251B9B" w14:textId="5A368F2D" w:rsidR="00625963" w:rsidRPr="00625963" w:rsidRDefault="00625963" w:rsidP="0034392F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b/>
                      <w:sz w:val="24"/>
                      <w:szCs w:val="24"/>
                    </w:rPr>
                  </w:pPr>
                  <w:r w:rsidRPr="00625963">
                    <w:rPr>
                      <w:rFonts w:ascii="Comic Sans MS" w:hAnsi="Comic Sans MS" w:cs="Times New Roman"/>
                      <w:b/>
                      <w:sz w:val="24"/>
                      <w:szCs w:val="24"/>
                    </w:rPr>
                    <w:t>Opening tag</w:t>
                  </w:r>
                </w:p>
              </w:tc>
              <w:tc>
                <w:tcPr>
                  <w:tcW w:w="2700" w:type="dxa"/>
                </w:tcPr>
                <w:p w14:paraId="51A0DEA7" w14:textId="27FA78CD" w:rsidR="00625963" w:rsidRPr="00625963" w:rsidRDefault="00625963" w:rsidP="0034392F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b/>
                      <w:sz w:val="24"/>
                      <w:szCs w:val="24"/>
                    </w:rPr>
                  </w:pPr>
                  <w:r w:rsidRPr="00625963">
                    <w:rPr>
                      <w:rFonts w:ascii="Comic Sans MS" w:hAnsi="Comic Sans MS" w:cs="Times New Roman"/>
                      <w:b/>
                      <w:sz w:val="24"/>
                      <w:szCs w:val="24"/>
                    </w:rPr>
                    <w:t>HTML element</w:t>
                  </w:r>
                </w:p>
              </w:tc>
              <w:tc>
                <w:tcPr>
                  <w:tcW w:w="1692" w:type="dxa"/>
                </w:tcPr>
                <w:p w14:paraId="238A823D" w14:textId="7A1F9094" w:rsidR="00625963" w:rsidRPr="00625963" w:rsidRDefault="00625963" w:rsidP="0034392F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b/>
                      <w:sz w:val="24"/>
                      <w:szCs w:val="24"/>
                    </w:rPr>
                  </w:pPr>
                  <w:r w:rsidRPr="00625963">
                    <w:rPr>
                      <w:rFonts w:ascii="Comic Sans MS" w:hAnsi="Comic Sans MS" w:cs="Times New Roman"/>
                      <w:b/>
                      <w:sz w:val="24"/>
                      <w:szCs w:val="24"/>
                    </w:rPr>
                    <w:t>Closing tag</w:t>
                  </w:r>
                </w:p>
              </w:tc>
            </w:tr>
            <w:tr w:rsidR="00625963" w14:paraId="5D4BEF83" w14:textId="77777777" w:rsidTr="00EE12CF">
              <w:tc>
                <w:tcPr>
                  <w:tcW w:w="1818" w:type="dxa"/>
                </w:tcPr>
                <w:p w14:paraId="44C2821D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750659CA" w14:textId="5368861D" w:rsidR="00625963" w:rsidRPr="00625963" w:rsidRDefault="00EE12CF" w:rsidP="00D85A58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imes New Roman"/>
                      <w:sz w:val="24"/>
                      <w:szCs w:val="24"/>
                    </w:rPr>
                    <w:t>Info about page, not appearing on page</w:t>
                  </w:r>
                </w:p>
              </w:tc>
              <w:tc>
                <w:tcPr>
                  <w:tcW w:w="1692" w:type="dxa"/>
                </w:tcPr>
                <w:p w14:paraId="0FAF909F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625963" w14:paraId="4BF1433C" w14:textId="77777777" w:rsidTr="00EE12CF">
              <w:tc>
                <w:tcPr>
                  <w:tcW w:w="1818" w:type="dxa"/>
                </w:tcPr>
                <w:p w14:paraId="7089260D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5885B22A" w14:textId="7BB6950A" w:rsidR="00625963" w:rsidRPr="00625963" w:rsidRDefault="00A22865" w:rsidP="00D85A58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imes New Roman"/>
                      <w:sz w:val="24"/>
                      <w:szCs w:val="24"/>
                    </w:rPr>
                    <w:t>Body of page</w:t>
                  </w:r>
                </w:p>
              </w:tc>
              <w:tc>
                <w:tcPr>
                  <w:tcW w:w="1692" w:type="dxa"/>
                </w:tcPr>
                <w:p w14:paraId="1C10CF66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625963" w14:paraId="2002E097" w14:textId="77777777" w:rsidTr="00EE12CF">
              <w:tc>
                <w:tcPr>
                  <w:tcW w:w="1818" w:type="dxa"/>
                </w:tcPr>
                <w:p w14:paraId="6E992DC7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057E0A9B" w14:textId="2680A6AE" w:rsidR="00625963" w:rsidRPr="00625963" w:rsidRDefault="00A22865" w:rsidP="00D85A58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imes New Roman"/>
                      <w:sz w:val="24"/>
                      <w:szCs w:val="24"/>
                    </w:rPr>
                    <w:t>Page footer</w:t>
                  </w:r>
                </w:p>
              </w:tc>
              <w:tc>
                <w:tcPr>
                  <w:tcW w:w="1692" w:type="dxa"/>
                </w:tcPr>
                <w:p w14:paraId="4F699195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625963" w14:paraId="0D5934DB" w14:textId="77777777" w:rsidTr="00EE12CF">
              <w:tc>
                <w:tcPr>
                  <w:tcW w:w="1818" w:type="dxa"/>
                </w:tcPr>
                <w:p w14:paraId="74E1F3D7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1B546696" w14:textId="30873967" w:rsidR="00625963" w:rsidRPr="00625963" w:rsidRDefault="00A22865" w:rsidP="00D85A58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imes New Roman"/>
                      <w:sz w:val="24"/>
                      <w:szCs w:val="24"/>
                    </w:rPr>
                    <w:t>Paragraph level</w:t>
                  </w:r>
                </w:p>
              </w:tc>
              <w:tc>
                <w:tcPr>
                  <w:tcW w:w="1692" w:type="dxa"/>
                </w:tcPr>
                <w:p w14:paraId="0FF03620" w14:textId="77777777" w:rsidR="00625963" w:rsidRPr="00625963" w:rsidRDefault="00625963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A22865" w14:paraId="26AE960E" w14:textId="77777777" w:rsidTr="00EE12CF">
              <w:tc>
                <w:tcPr>
                  <w:tcW w:w="1818" w:type="dxa"/>
                </w:tcPr>
                <w:p w14:paraId="35CB3D32" w14:textId="77777777" w:rsidR="00A22865" w:rsidRPr="00625963" w:rsidRDefault="00A22865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50F76C2C" w14:textId="12BF7041" w:rsidR="00A22865" w:rsidRDefault="00A22865" w:rsidP="00D85A58">
                  <w:pPr>
                    <w:framePr w:hSpace="180" w:wrap="around" w:vAnchor="page" w:hAnchor="page" w:x="339" w:y="1009"/>
                    <w:ind w:right="135"/>
                    <w:jc w:val="center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  <w:r>
                    <w:rPr>
                      <w:rFonts w:ascii="Comic Sans MS" w:hAnsi="Comic Sans MS" w:cs="Times New Roman"/>
                      <w:sz w:val="24"/>
                      <w:szCs w:val="24"/>
                    </w:rPr>
                    <w:t>Heading level 1</w:t>
                  </w:r>
                </w:p>
              </w:tc>
              <w:tc>
                <w:tcPr>
                  <w:tcW w:w="1692" w:type="dxa"/>
                </w:tcPr>
                <w:p w14:paraId="3EFDB8FD" w14:textId="77777777" w:rsidR="00A22865" w:rsidRPr="00625963" w:rsidRDefault="00A22865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EE28BD" w14:paraId="05123635" w14:textId="77777777" w:rsidTr="00EE12CF">
              <w:tc>
                <w:tcPr>
                  <w:tcW w:w="1818" w:type="dxa"/>
                </w:tcPr>
                <w:p w14:paraId="7046AE59" w14:textId="77777777" w:rsidR="00EE28BD" w:rsidRPr="00625963" w:rsidRDefault="00EE28BD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629B7082" w14:textId="7697A3E2" w:rsidR="00EE28BD" w:rsidRPr="00EE28BD" w:rsidRDefault="00EE28BD" w:rsidP="00D85A58">
                  <w:pPr>
                    <w:framePr w:hSpace="180" w:wrap="around" w:vAnchor="page" w:hAnchor="page" w:x="339" w:y="1009"/>
                    <w:ind w:left="-108" w:right="-18"/>
                    <w:jc w:val="center"/>
                    <w:rPr>
                      <w:rFonts w:ascii="Comic Sans MS" w:hAnsi="Comic Sans MS" w:cs="Times New Roman"/>
                    </w:rPr>
                  </w:pPr>
                  <w:r w:rsidRPr="00EE28BD">
                    <w:rPr>
                      <w:rFonts w:ascii="Comic Sans MS" w:hAnsi="Comic Sans MS" w:cs="Times New Roman"/>
                    </w:rPr>
                    <w:t>Title appearing on page’s browser tab</w:t>
                  </w:r>
                </w:p>
              </w:tc>
              <w:tc>
                <w:tcPr>
                  <w:tcW w:w="1692" w:type="dxa"/>
                </w:tcPr>
                <w:p w14:paraId="003825E3" w14:textId="77777777" w:rsidR="00EE28BD" w:rsidRPr="00625963" w:rsidRDefault="00EE28BD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153237" w14:paraId="58FFB5BF" w14:textId="77777777" w:rsidTr="00EE12CF">
              <w:tc>
                <w:tcPr>
                  <w:tcW w:w="1818" w:type="dxa"/>
                </w:tcPr>
                <w:p w14:paraId="4B2BBF47" w14:textId="77777777" w:rsidR="00153237" w:rsidRPr="00625963" w:rsidRDefault="00153237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6855EA72" w14:textId="64EC3953" w:rsidR="00153237" w:rsidRPr="00EE28BD" w:rsidRDefault="00153237" w:rsidP="00D85A58">
                  <w:pPr>
                    <w:framePr w:hSpace="180" w:wrap="around" w:vAnchor="page" w:hAnchor="page" w:x="339" w:y="1009"/>
                    <w:ind w:left="-108" w:right="-18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HTML document</w:t>
                  </w:r>
                </w:p>
              </w:tc>
              <w:tc>
                <w:tcPr>
                  <w:tcW w:w="1692" w:type="dxa"/>
                </w:tcPr>
                <w:p w14:paraId="43100795" w14:textId="77777777" w:rsidR="00153237" w:rsidRPr="00625963" w:rsidRDefault="00153237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  <w:tr w:rsidR="008A1A9B" w14:paraId="5F0F4DA0" w14:textId="77777777" w:rsidTr="00EE12CF">
              <w:tc>
                <w:tcPr>
                  <w:tcW w:w="1818" w:type="dxa"/>
                </w:tcPr>
                <w:p w14:paraId="23681B2B" w14:textId="77777777" w:rsidR="008A1A9B" w:rsidRPr="00625963" w:rsidRDefault="008A1A9B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0" w:type="dxa"/>
                </w:tcPr>
                <w:p w14:paraId="6BE6FAEA" w14:textId="6921EA69" w:rsidR="008A1A9B" w:rsidRDefault="008A1A9B" w:rsidP="00D85A58">
                  <w:pPr>
                    <w:framePr w:hSpace="180" w:wrap="around" w:vAnchor="page" w:hAnchor="page" w:x="339" w:y="1009"/>
                    <w:ind w:left="-108" w:right="-18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Division/section of page</w:t>
                  </w:r>
                </w:p>
              </w:tc>
              <w:tc>
                <w:tcPr>
                  <w:tcW w:w="1692" w:type="dxa"/>
                </w:tcPr>
                <w:p w14:paraId="1734C8FD" w14:textId="77777777" w:rsidR="008A1A9B" w:rsidRPr="00625963" w:rsidRDefault="008A1A9B" w:rsidP="00D85A58">
                  <w:pPr>
                    <w:framePr w:hSpace="180" w:wrap="around" w:vAnchor="page" w:hAnchor="page" w:x="339" w:y="1009"/>
                    <w:ind w:right="135"/>
                    <w:rPr>
                      <w:rFonts w:ascii="Comic Sans MS" w:hAnsi="Comic Sans MS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A88FD8" w14:textId="77777777" w:rsidR="00056645" w:rsidRDefault="00056645" w:rsidP="00AF7E23">
            <w:pPr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</w:p>
          <w:p w14:paraId="761DA2B7" w14:textId="5F4D07C2" w:rsidR="004411EF" w:rsidRDefault="004411EF" w:rsidP="00AF7E23">
            <w:pPr>
              <w:ind w:left="162"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 xml:space="preserve">Other resources: </w:t>
            </w:r>
          </w:p>
          <w:p w14:paraId="57EAFD6F" w14:textId="2EC8D4D2" w:rsidR="004411EF" w:rsidRPr="00F610A8" w:rsidRDefault="004411EF" w:rsidP="00AF7E23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________________________________</w:t>
            </w:r>
          </w:p>
          <w:p w14:paraId="5B1013E3" w14:textId="691131DA" w:rsidR="00030A5C" w:rsidRPr="00F610A8" w:rsidRDefault="004411EF" w:rsidP="00AF7E23">
            <w:pPr>
              <w:pStyle w:val="ListParagraph"/>
              <w:numPr>
                <w:ilvl w:val="0"/>
                <w:numId w:val="5"/>
              </w:numPr>
              <w:ind w:right="135"/>
              <w:rPr>
                <w:rFonts w:ascii="Comic Sans MS" w:hAnsi="Comic Sans MS" w:cs="Times New Roman"/>
                <w:sz w:val="26"/>
                <w:szCs w:val="26"/>
              </w:rPr>
            </w:pPr>
            <w:r>
              <w:rPr>
                <w:rFonts w:ascii="Comic Sans MS" w:hAnsi="Comic Sans MS" w:cs="Times New Roman"/>
                <w:sz w:val="26"/>
                <w:szCs w:val="26"/>
              </w:rPr>
              <w:t>___________</w:t>
            </w:r>
            <w:r w:rsidR="00F610A8">
              <w:rPr>
                <w:rFonts w:ascii="Comic Sans MS" w:hAnsi="Comic Sans MS" w:cs="Times New Roman"/>
                <w:sz w:val="26"/>
                <w:szCs w:val="26"/>
              </w:rPr>
              <w:t xml:space="preserve">_____________________          </w:t>
            </w:r>
          </w:p>
        </w:tc>
        <w:tc>
          <w:tcPr>
            <w:tcW w:w="7722" w:type="dxa"/>
          </w:tcPr>
          <w:p w14:paraId="489ADDFB" w14:textId="340DB10A" w:rsidR="001E6CAB" w:rsidRDefault="00815F0E" w:rsidP="00AF7E23">
            <w:pPr>
              <w:ind w:left="639" w:right="-288" w:hanging="63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15F0E">
              <w:rPr>
                <w:rFonts w:ascii="Times New Roman" w:hAnsi="Times New Roman" w:cs="Times New Roman"/>
                <w:b/>
                <w:sz w:val="32"/>
                <w:szCs w:val="32"/>
              </w:rPr>
              <w:drawing>
                <wp:inline distT="0" distB="0" distL="0" distR="0" wp14:anchorId="0C4DA8A6" wp14:editId="78ED96A8">
                  <wp:extent cx="4572000" cy="1401116"/>
                  <wp:effectExtent l="0" t="0" r="0" b="0"/>
                  <wp:docPr id="6" name="Picture 5" descr="Screen Shot 2016-02-04 at 8.40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creen Shot 2016-02-04 at 8.40.59 PM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52" r="6966"/>
                          <a:stretch/>
                        </pic:blipFill>
                        <pic:spPr>
                          <a:xfrm>
                            <a:off x="0" y="0"/>
                            <a:ext cx="4572000" cy="140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5EBF4" w14:textId="0DC9CDAE" w:rsidR="001E6CAB" w:rsidRPr="00815F0E" w:rsidRDefault="001E6CAB" w:rsidP="00AF7E23">
            <w:pPr>
              <w:ind w:left="639" w:right="-288" w:hanging="639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15F0E">
              <w:rPr>
                <w:rFonts w:ascii="Times New Roman" w:hAnsi="Times New Roman" w:cs="Times New Roman"/>
                <w:b/>
                <w:sz w:val="40"/>
                <w:szCs w:val="40"/>
              </w:rPr>
              <w:t>Quicken Loans</w:t>
            </w:r>
          </w:p>
          <w:p w14:paraId="0DE4048B" w14:textId="6928ED0B" w:rsidR="00083788" w:rsidRPr="00815F0E" w:rsidRDefault="0066236E" w:rsidP="00AF7E23">
            <w:pPr>
              <w:ind w:left="639" w:right="-288" w:hanging="63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5F0E">
              <w:rPr>
                <w:rFonts w:ascii="Times New Roman" w:hAnsi="Times New Roman" w:cs="Times New Roman"/>
                <w:sz w:val="32"/>
                <w:szCs w:val="32"/>
              </w:rPr>
              <w:t>Friday</w:t>
            </w:r>
            <w:r w:rsidR="008118AD" w:rsidRPr="00815F0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815F0E">
              <w:rPr>
                <w:rFonts w:ascii="Times New Roman" w:hAnsi="Times New Roman" w:cs="Times New Roman"/>
                <w:sz w:val="32"/>
                <w:szCs w:val="32"/>
              </w:rPr>
              <w:t>February 5</w:t>
            </w:r>
            <w:r w:rsidR="008118AD" w:rsidRPr="00815F0E">
              <w:rPr>
                <w:rFonts w:ascii="Times New Roman" w:hAnsi="Times New Roman" w:cs="Times New Roman"/>
                <w:sz w:val="32"/>
                <w:szCs w:val="32"/>
              </w:rPr>
              <w:t>, 2016</w:t>
            </w:r>
            <w:r w:rsidR="009A62FE" w:rsidRPr="00815F0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815F0E">
              <w:rPr>
                <w:rFonts w:ascii="Times New Roman" w:hAnsi="Times New Roman" w:cs="Times New Roman"/>
                <w:sz w:val="32"/>
                <w:szCs w:val="32"/>
              </w:rPr>
              <w:t>9:00am-1:30</w:t>
            </w:r>
            <w:r w:rsidR="009A62FE" w:rsidRPr="00815F0E">
              <w:rPr>
                <w:rFonts w:ascii="Times New Roman" w:hAnsi="Times New Roman" w:cs="Times New Roman"/>
                <w:sz w:val="32"/>
                <w:szCs w:val="32"/>
              </w:rPr>
              <w:t>pm</w:t>
            </w:r>
          </w:p>
          <w:p w14:paraId="7F8EFC58" w14:textId="77777777" w:rsidR="00083788" w:rsidRDefault="00083788" w:rsidP="00AF7E23">
            <w:pPr>
              <w:ind w:left="9" w:right="-288" w:hanging="9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2B73B07C" w14:textId="77777777" w:rsidR="00083788" w:rsidRDefault="00083788" w:rsidP="00AF7E23">
            <w:pPr>
              <w:ind w:left="9" w:right="-288" w:hanging="9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104649E9" w14:textId="77777777" w:rsidR="00083788" w:rsidRDefault="00083788" w:rsidP="00AF7E23">
            <w:pPr>
              <w:ind w:left="9" w:right="-288" w:hanging="9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7D82F819" w14:textId="3CA4BD92" w:rsidR="00F610A8" w:rsidRPr="00F610A8" w:rsidRDefault="00F610A8" w:rsidP="00AF7E23">
            <w:pPr>
              <w:ind w:left="9" w:right="-288" w:hanging="9"/>
              <w:jc w:val="center"/>
              <w:rPr>
                <w:rFonts w:ascii="Comic Sans MS" w:hAnsi="Comic Sans MS" w:cs="Times New Roman"/>
                <w:b/>
                <w:sz w:val="80"/>
                <w:szCs w:val="80"/>
              </w:rPr>
            </w:pPr>
            <w:r w:rsidRPr="00F610A8">
              <w:rPr>
                <w:rFonts w:ascii="Comic Sans MS" w:hAnsi="Comic Sans MS" w:cs="Times New Roman"/>
                <w:b/>
                <w:sz w:val="80"/>
                <w:szCs w:val="80"/>
              </w:rPr>
              <w:t xml:space="preserve">SCREEN SHOT OF BASIC </w:t>
            </w:r>
          </w:p>
          <w:p w14:paraId="7BE7BD3E" w14:textId="53B262BE" w:rsidR="00083788" w:rsidRPr="00F610A8" w:rsidRDefault="00F610A8" w:rsidP="00AF7E23">
            <w:pPr>
              <w:ind w:left="9" w:right="-288" w:hanging="9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610A8">
              <w:rPr>
                <w:rFonts w:ascii="Comic Sans MS" w:hAnsi="Comic Sans MS" w:cs="Times New Roman"/>
                <w:b/>
                <w:sz w:val="80"/>
                <w:szCs w:val="80"/>
              </w:rPr>
              <w:t>WEB PAGE HERE!</w:t>
            </w:r>
          </w:p>
          <w:p w14:paraId="0453E15F" w14:textId="77777777" w:rsidR="00083788" w:rsidRDefault="00083788" w:rsidP="00AF7E23">
            <w:pPr>
              <w:ind w:left="9" w:right="-288" w:hanging="9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6B9F9561" w14:textId="77777777" w:rsidR="00083788" w:rsidRPr="00246EA9" w:rsidRDefault="00083788" w:rsidP="00AF7E23">
            <w:pPr>
              <w:ind w:right="-288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43293CF" w14:textId="77777777" w:rsidR="00246EA9" w:rsidRDefault="00246EA9" w:rsidP="00AF7E23">
            <w:pPr>
              <w:ind w:left="9" w:right="-108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5D69DC" w14:textId="77777777" w:rsidR="00246EA9" w:rsidRPr="00A6298B" w:rsidRDefault="00246EA9" w:rsidP="00AF7E23">
            <w:pPr>
              <w:ind w:left="14" w:right="-115" w:hanging="14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31B2C17D" w14:textId="77777777" w:rsidR="00555512" w:rsidRDefault="00555512" w:rsidP="00AF7E23">
            <w:pPr>
              <w:ind w:left="99" w:right="-115" w:hanging="14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31B5A477" w14:textId="77777777" w:rsidR="00CD5ECB" w:rsidRDefault="00083788" w:rsidP="00AF7E23">
            <w:pPr>
              <w:ind w:left="99" w:right="-115" w:hanging="14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92C7D">
              <w:rPr>
                <w:rFonts w:ascii="Times New Roman" w:hAnsi="Times New Roman" w:cs="Times New Roman"/>
                <w:b/>
                <w:sz w:val="30"/>
                <w:szCs w:val="30"/>
              </w:rPr>
              <w:t>Name:</w:t>
            </w:r>
            <w:r w:rsidRPr="00246E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__________________________</w:t>
            </w:r>
            <w:r w:rsidR="00E54B8A">
              <w:rPr>
                <w:rFonts w:ascii="Times New Roman" w:hAnsi="Times New Roman" w:cs="Times New Roman"/>
                <w:b/>
                <w:sz w:val="26"/>
                <w:szCs w:val="26"/>
              </w:rPr>
              <w:t>______</w:t>
            </w:r>
            <w:r w:rsidRPr="00246EA9">
              <w:rPr>
                <w:rFonts w:ascii="Times New Roman" w:hAnsi="Times New Roman" w:cs="Times New Roman"/>
                <w:b/>
                <w:sz w:val="26"/>
                <w:szCs w:val="26"/>
              </w:rPr>
              <w:t>_______________</w:t>
            </w:r>
          </w:p>
        </w:tc>
      </w:tr>
    </w:tbl>
    <w:p w14:paraId="7D3AA53D" w14:textId="2474D88F" w:rsidR="00D768E8" w:rsidRPr="00CD5ECB" w:rsidRDefault="00D768E8" w:rsidP="00054F04">
      <w:pPr>
        <w:ind w:right="720"/>
        <w:rPr>
          <w:rFonts w:ascii="Times New Roman" w:hAnsi="Times New Roman" w:cs="Times New Roman"/>
          <w:sz w:val="30"/>
          <w:szCs w:val="30"/>
        </w:rPr>
      </w:pPr>
    </w:p>
    <w:sectPr w:rsidR="00D768E8" w:rsidRPr="00CD5ECB" w:rsidSect="00DD355D">
      <w:headerReference w:type="default" r:id="rId12"/>
      <w:pgSz w:w="15840" w:h="12240" w:orient="landscape"/>
      <w:pgMar w:top="288" w:right="72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89252" w14:textId="77777777" w:rsidR="00DE0D21" w:rsidRDefault="00DE0D21" w:rsidP="00CD2CDB">
      <w:r>
        <w:separator/>
      </w:r>
    </w:p>
  </w:endnote>
  <w:endnote w:type="continuationSeparator" w:id="0">
    <w:p w14:paraId="75F2FA58" w14:textId="77777777" w:rsidR="00DE0D21" w:rsidRDefault="00DE0D21" w:rsidP="00CD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73140" w14:textId="77777777" w:rsidR="00DE0D21" w:rsidRDefault="00DE0D21" w:rsidP="00890F4D">
    <w:pPr>
      <w:ind w:left="4320" w:hanging="4320"/>
    </w:pPr>
    <w:r>
      <w:t xml:space="preserve">  </w:t>
    </w:r>
  </w:p>
  <w:p w14:paraId="572941FC" w14:textId="77777777" w:rsidR="00DE0D21" w:rsidRDefault="00DE0D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2CAE2" w14:textId="77777777" w:rsidR="00DE0D21" w:rsidRDefault="00DE0D21" w:rsidP="00CD2CDB">
      <w:r>
        <w:separator/>
      </w:r>
    </w:p>
  </w:footnote>
  <w:footnote w:type="continuationSeparator" w:id="0">
    <w:p w14:paraId="3F842783" w14:textId="77777777" w:rsidR="00DE0D21" w:rsidRDefault="00DE0D21" w:rsidP="00CD2C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1A22E" w14:textId="77777777" w:rsidR="00DE0D21" w:rsidRPr="00D42E72" w:rsidRDefault="00DE0D21" w:rsidP="00E06AC4">
    <w:pPr>
      <w:pStyle w:val="Header"/>
      <w:ind w:left="-360" w:right="-450"/>
      <w:jc w:val="center"/>
      <w:rPr>
        <w:rFonts w:ascii="Comic Sans MS" w:hAnsi="Comic Sans MS" w:cs="Times New Roman"/>
        <w:sz w:val="24"/>
        <w:szCs w:val="24"/>
      </w:rPr>
    </w:pPr>
    <w:r w:rsidRPr="00D42E72">
      <w:rPr>
        <w:rFonts w:ascii="Comic Sans MS" w:hAnsi="Comic Sans MS" w:cs="Times New Roman"/>
        <w:sz w:val="24"/>
        <w:szCs w:val="24"/>
      </w:rPr>
      <w:t xml:space="preserve">                               </w:t>
    </w:r>
  </w:p>
  <w:p w14:paraId="1A2793FB" w14:textId="77777777" w:rsidR="00DE0D21" w:rsidRPr="00D42E72" w:rsidRDefault="00DE0D21">
    <w:pPr>
      <w:pStyle w:val="Header"/>
      <w:rPr>
        <w:rFonts w:ascii="Comic Sans MS" w:hAnsi="Comic Sans MS" w:cs="Times New Roman"/>
        <w:sz w:val="10"/>
        <w:szCs w:val="10"/>
      </w:rPr>
    </w:pPr>
    <w:r w:rsidRPr="00D42E72">
      <w:rPr>
        <w:rFonts w:ascii="Comic Sans MS" w:hAnsi="Comic Sans MS" w:cs="Times New Roman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CA3F" w14:textId="77777777" w:rsidR="00DE0D21" w:rsidRPr="00D42E72" w:rsidRDefault="00DE0D21" w:rsidP="006A257D">
    <w:pPr>
      <w:pStyle w:val="Header"/>
      <w:ind w:left="-360" w:right="-450"/>
      <w:jc w:val="right"/>
      <w:rPr>
        <w:rFonts w:ascii="Comic Sans MS" w:hAnsi="Comic Sans MS" w:cs="Times New Roman"/>
        <w:sz w:val="24"/>
        <w:szCs w:val="24"/>
      </w:rPr>
    </w:pPr>
    <w:r w:rsidRPr="00D42E72">
      <w:rPr>
        <w:rFonts w:ascii="Comic Sans MS" w:hAnsi="Comic Sans MS" w:cs="Times New Roman"/>
        <w:sz w:val="24"/>
        <w:szCs w:val="24"/>
      </w:rPr>
      <w:t xml:space="preserve">                               </w:t>
    </w:r>
  </w:p>
  <w:p w14:paraId="2EF2B498" w14:textId="77777777" w:rsidR="00DE0D21" w:rsidRPr="00D42E72" w:rsidRDefault="00DE0D21">
    <w:pPr>
      <w:pStyle w:val="Header"/>
      <w:rPr>
        <w:rFonts w:ascii="Comic Sans MS" w:hAnsi="Comic Sans MS" w:cs="Times New Roman"/>
        <w:sz w:val="10"/>
        <w:szCs w:val="10"/>
      </w:rPr>
    </w:pPr>
    <w:r w:rsidRPr="00D42E72">
      <w:rPr>
        <w:rFonts w:ascii="Comic Sans MS" w:hAnsi="Comic Sans MS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F3C"/>
    <w:multiLevelType w:val="hybridMultilevel"/>
    <w:tmpl w:val="2A26590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>
    <w:nsid w:val="3E811902"/>
    <w:multiLevelType w:val="hybridMultilevel"/>
    <w:tmpl w:val="2D56BD9A"/>
    <w:lvl w:ilvl="0" w:tplc="D63C400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73BA6"/>
    <w:multiLevelType w:val="hybridMultilevel"/>
    <w:tmpl w:val="D68C76B4"/>
    <w:lvl w:ilvl="0" w:tplc="D63C400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ADE14B6">
      <w:start w:val="1"/>
      <w:numFmt w:val="bullet"/>
      <w:lvlText w:val="□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05630"/>
    <w:multiLevelType w:val="hybridMultilevel"/>
    <w:tmpl w:val="57BC22E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685D0BB8"/>
    <w:multiLevelType w:val="hybridMultilevel"/>
    <w:tmpl w:val="AD1A6B0E"/>
    <w:lvl w:ilvl="0" w:tplc="D63C400C">
      <w:start w:val="1"/>
      <w:numFmt w:val="bullet"/>
      <w:lvlText w:val="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02FBA"/>
    <w:rsid w:val="000046B2"/>
    <w:rsid w:val="00017D63"/>
    <w:rsid w:val="00026745"/>
    <w:rsid w:val="00030A5C"/>
    <w:rsid w:val="000340D9"/>
    <w:rsid w:val="00046484"/>
    <w:rsid w:val="00054F04"/>
    <w:rsid w:val="00056645"/>
    <w:rsid w:val="00061FD1"/>
    <w:rsid w:val="00062829"/>
    <w:rsid w:val="00083788"/>
    <w:rsid w:val="00093E16"/>
    <w:rsid w:val="0009521E"/>
    <w:rsid w:val="00116B70"/>
    <w:rsid w:val="00132511"/>
    <w:rsid w:val="001354BA"/>
    <w:rsid w:val="001376A7"/>
    <w:rsid w:val="00141510"/>
    <w:rsid w:val="00144EB0"/>
    <w:rsid w:val="00153237"/>
    <w:rsid w:val="00164CE7"/>
    <w:rsid w:val="001670D5"/>
    <w:rsid w:val="001836A6"/>
    <w:rsid w:val="001865A5"/>
    <w:rsid w:val="001A20EE"/>
    <w:rsid w:val="001B2B53"/>
    <w:rsid w:val="001B7CFD"/>
    <w:rsid w:val="001C15D2"/>
    <w:rsid w:val="001C5643"/>
    <w:rsid w:val="001C7DA7"/>
    <w:rsid w:val="001D5B74"/>
    <w:rsid w:val="001E3C84"/>
    <w:rsid w:val="001E6CAB"/>
    <w:rsid w:val="001F7251"/>
    <w:rsid w:val="00201E95"/>
    <w:rsid w:val="00203B47"/>
    <w:rsid w:val="002310EE"/>
    <w:rsid w:val="00246EA9"/>
    <w:rsid w:val="00253F73"/>
    <w:rsid w:val="00257385"/>
    <w:rsid w:val="0026441E"/>
    <w:rsid w:val="00270DFB"/>
    <w:rsid w:val="002802EB"/>
    <w:rsid w:val="00282E3F"/>
    <w:rsid w:val="002A6D70"/>
    <w:rsid w:val="002A7CBE"/>
    <w:rsid w:val="002C0015"/>
    <w:rsid w:val="002C1E88"/>
    <w:rsid w:val="002C401B"/>
    <w:rsid w:val="002C565E"/>
    <w:rsid w:val="002D3DAC"/>
    <w:rsid w:val="002D4C48"/>
    <w:rsid w:val="002F15C7"/>
    <w:rsid w:val="002F2AF1"/>
    <w:rsid w:val="002F5A7C"/>
    <w:rsid w:val="0031693B"/>
    <w:rsid w:val="00326628"/>
    <w:rsid w:val="00334E69"/>
    <w:rsid w:val="0034392F"/>
    <w:rsid w:val="00366D72"/>
    <w:rsid w:val="00373C74"/>
    <w:rsid w:val="0039459D"/>
    <w:rsid w:val="003A72E0"/>
    <w:rsid w:val="003C336D"/>
    <w:rsid w:val="003C3A82"/>
    <w:rsid w:val="003D0B8F"/>
    <w:rsid w:val="003D5C5B"/>
    <w:rsid w:val="003D7F68"/>
    <w:rsid w:val="003E3F05"/>
    <w:rsid w:val="003E5899"/>
    <w:rsid w:val="00407335"/>
    <w:rsid w:val="00414D69"/>
    <w:rsid w:val="00434152"/>
    <w:rsid w:val="004411EF"/>
    <w:rsid w:val="00443EA5"/>
    <w:rsid w:val="00452164"/>
    <w:rsid w:val="004549C2"/>
    <w:rsid w:val="00463986"/>
    <w:rsid w:val="00464875"/>
    <w:rsid w:val="0047548F"/>
    <w:rsid w:val="004A17BF"/>
    <w:rsid w:val="004A244C"/>
    <w:rsid w:val="004A4472"/>
    <w:rsid w:val="004C073A"/>
    <w:rsid w:val="004F7598"/>
    <w:rsid w:val="005065F8"/>
    <w:rsid w:val="0052079D"/>
    <w:rsid w:val="005254C1"/>
    <w:rsid w:val="005354E7"/>
    <w:rsid w:val="00536E75"/>
    <w:rsid w:val="00537F29"/>
    <w:rsid w:val="00555512"/>
    <w:rsid w:val="0057396D"/>
    <w:rsid w:val="00591150"/>
    <w:rsid w:val="00597F18"/>
    <w:rsid w:val="005A15FD"/>
    <w:rsid w:val="005B0090"/>
    <w:rsid w:val="005C1291"/>
    <w:rsid w:val="006009C4"/>
    <w:rsid w:val="00605569"/>
    <w:rsid w:val="00611C83"/>
    <w:rsid w:val="00613291"/>
    <w:rsid w:val="0061764D"/>
    <w:rsid w:val="00621E87"/>
    <w:rsid w:val="00625963"/>
    <w:rsid w:val="00634D51"/>
    <w:rsid w:val="0064194D"/>
    <w:rsid w:val="00644501"/>
    <w:rsid w:val="0066236E"/>
    <w:rsid w:val="00666B2B"/>
    <w:rsid w:val="00683AF6"/>
    <w:rsid w:val="006A257D"/>
    <w:rsid w:val="006A7CF3"/>
    <w:rsid w:val="006B08C0"/>
    <w:rsid w:val="006C6970"/>
    <w:rsid w:val="006E2F16"/>
    <w:rsid w:val="006F378C"/>
    <w:rsid w:val="006F40F1"/>
    <w:rsid w:val="006F75A2"/>
    <w:rsid w:val="00700A7A"/>
    <w:rsid w:val="0071537D"/>
    <w:rsid w:val="00725FD5"/>
    <w:rsid w:val="007438B8"/>
    <w:rsid w:val="0075147E"/>
    <w:rsid w:val="00757BB9"/>
    <w:rsid w:val="00767F1D"/>
    <w:rsid w:val="00772381"/>
    <w:rsid w:val="00780043"/>
    <w:rsid w:val="007C478E"/>
    <w:rsid w:val="007D785D"/>
    <w:rsid w:val="007E3330"/>
    <w:rsid w:val="00806A4B"/>
    <w:rsid w:val="008118AD"/>
    <w:rsid w:val="00815F0E"/>
    <w:rsid w:val="0082537D"/>
    <w:rsid w:val="008517C9"/>
    <w:rsid w:val="008545FA"/>
    <w:rsid w:val="008563FC"/>
    <w:rsid w:val="00860BA0"/>
    <w:rsid w:val="008732A0"/>
    <w:rsid w:val="00882D87"/>
    <w:rsid w:val="0088390E"/>
    <w:rsid w:val="00884525"/>
    <w:rsid w:val="00890F4D"/>
    <w:rsid w:val="00893B7C"/>
    <w:rsid w:val="00893CE4"/>
    <w:rsid w:val="00897DC6"/>
    <w:rsid w:val="008A1A9B"/>
    <w:rsid w:val="008A54B8"/>
    <w:rsid w:val="008B4F40"/>
    <w:rsid w:val="008C1058"/>
    <w:rsid w:val="008D143E"/>
    <w:rsid w:val="008D23F8"/>
    <w:rsid w:val="008D2D89"/>
    <w:rsid w:val="008D5580"/>
    <w:rsid w:val="008E34A6"/>
    <w:rsid w:val="00906579"/>
    <w:rsid w:val="00922EB0"/>
    <w:rsid w:val="00924A8E"/>
    <w:rsid w:val="00937E69"/>
    <w:rsid w:val="009503A8"/>
    <w:rsid w:val="00962887"/>
    <w:rsid w:val="00963E8C"/>
    <w:rsid w:val="00963F7C"/>
    <w:rsid w:val="0097127D"/>
    <w:rsid w:val="00983731"/>
    <w:rsid w:val="009A5707"/>
    <w:rsid w:val="009A62FE"/>
    <w:rsid w:val="009B144F"/>
    <w:rsid w:val="009B67D8"/>
    <w:rsid w:val="009D0558"/>
    <w:rsid w:val="009D518A"/>
    <w:rsid w:val="009F5519"/>
    <w:rsid w:val="009F6C5F"/>
    <w:rsid w:val="00A00655"/>
    <w:rsid w:val="00A042B1"/>
    <w:rsid w:val="00A10312"/>
    <w:rsid w:val="00A16F78"/>
    <w:rsid w:val="00A22865"/>
    <w:rsid w:val="00A31B6A"/>
    <w:rsid w:val="00A37639"/>
    <w:rsid w:val="00A42AE4"/>
    <w:rsid w:val="00A46B5E"/>
    <w:rsid w:val="00A62405"/>
    <w:rsid w:val="00A6298B"/>
    <w:rsid w:val="00A63268"/>
    <w:rsid w:val="00A86CAA"/>
    <w:rsid w:val="00A94FB1"/>
    <w:rsid w:val="00AA2B81"/>
    <w:rsid w:val="00AD291F"/>
    <w:rsid w:val="00AD3753"/>
    <w:rsid w:val="00AD7AAB"/>
    <w:rsid w:val="00AE710B"/>
    <w:rsid w:val="00AF7E23"/>
    <w:rsid w:val="00B0179D"/>
    <w:rsid w:val="00B052F8"/>
    <w:rsid w:val="00B31475"/>
    <w:rsid w:val="00B42BDC"/>
    <w:rsid w:val="00B61700"/>
    <w:rsid w:val="00B75076"/>
    <w:rsid w:val="00B93DC0"/>
    <w:rsid w:val="00BA328D"/>
    <w:rsid w:val="00BB382D"/>
    <w:rsid w:val="00BB63FF"/>
    <w:rsid w:val="00BB64E9"/>
    <w:rsid w:val="00BC43AF"/>
    <w:rsid w:val="00BC4917"/>
    <w:rsid w:val="00BE791A"/>
    <w:rsid w:val="00C0209C"/>
    <w:rsid w:val="00C07BDE"/>
    <w:rsid w:val="00C21F04"/>
    <w:rsid w:val="00C338AC"/>
    <w:rsid w:val="00C44E8A"/>
    <w:rsid w:val="00C5343F"/>
    <w:rsid w:val="00C65084"/>
    <w:rsid w:val="00C74883"/>
    <w:rsid w:val="00C86C99"/>
    <w:rsid w:val="00C87E8F"/>
    <w:rsid w:val="00C92C7D"/>
    <w:rsid w:val="00C937D7"/>
    <w:rsid w:val="00CC6394"/>
    <w:rsid w:val="00CD2CDB"/>
    <w:rsid w:val="00CD5ECB"/>
    <w:rsid w:val="00CF6C4E"/>
    <w:rsid w:val="00D12F52"/>
    <w:rsid w:val="00D162E3"/>
    <w:rsid w:val="00D414D1"/>
    <w:rsid w:val="00D4227E"/>
    <w:rsid w:val="00D42E72"/>
    <w:rsid w:val="00D44FB1"/>
    <w:rsid w:val="00D514D4"/>
    <w:rsid w:val="00D73BB5"/>
    <w:rsid w:val="00D74484"/>
    <w:rsid w:val="00D768E8"/>
    <w:rsid w:val="00D81889"/>
    <w:rsid w:val="00D836EE"/>
    <w:rsid w:val="00D85A58"/>
    <w:rsid w:val="00DC00C6"/>
    <w:rsid w:val="00DC4E21"/>
    <w:rsid w:val="00DC5E6D"/>
    <w:rsid w:val="00DC7E88"/>
    <w:rsid w:val="00DD355D"/>
    <w:rsid w:val="00DE0D21"/>
    <w:rsid w:val="00DE4216"/>
    <w:rsid w:val="00E022E9"/>
    <w:rsid w:val="00E06AC4"/>
    <w:rsid w:val="00E12563"/>
    <w:rsid w:val="00E54B8A"/>
    <w:rsid w:val="00E561DA"/>
    <w:rsid w:val="00E57083"/>
    <w:rsid w:val="00E9649B"/>
    <w:rsid w:val="00EB504C"/>
    <w:rsid w:val="00ED6E58"/>
    <w:rsid w:val="00EE12CF"/>
    <w:rsid w:val="00EE1CD4"/>
    <w:rsid w:val="00EE1D11"/>
    <w:rsid w:val="00EE28BD"/>
    <w:rsid w:val="00EE4978"/>
    <w:rsid w:val="00EF498E"/>
    <w:rsid w:val="00EF6BAE"/>
    <w:rsid w:val="00EF7856"/>
    <w:rsid w:val="00EF7983"/>
    <w:rsid w:val="00F227B3"/>
    <w:rsid w:val="00F246CF"/>
    <w:rsid w:val="00F32B60"/>
    <w:rsid w:val="00F56264"/>
    <w:rsid w:val="00F56712"/>
    <w:rsid w:val="00F610A8"/>
    <w:rsid w:val="00F83A93"/>
    <w:rsid w:val="00F83DC8"/>
    <w:rsid w:val="00F84F55"/>
    <w:rsid w:val="00F9235B"/>
    <w:rsid w:val="00F970FB"/>
    <w:rsid w:val="00FA0600"/>
    <w:rsid w:val="00FA44D6"/>
    <w:rsid w:val="00FB061C"/>
    <w:rsid w:val="00FE064B"/>
    <w:rsid w:val="00FE12EC"/>
    <w:rsid w:val="00FE2790"/>
    <w:rsid w:val="00FE4A0D"/>
    <w:rsid w:val="00FF2F0B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8E5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7C"/>
  </w:style>
  <w:style w:type="paragraph" w:styleId="Heading1">
    <w:name w:val="heading 1"/>
    <w:basedOn w:val="Normal"/>
    <w:next w:val="Normal"/>
    <w:link w:val="Heading1Char"/>
    <w:uiPriority w:val="9"/>
    <w:qFormat/>
    <w:rsid w:val="00963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F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F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3F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3F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63F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3F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F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F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3F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3F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63F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63F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63F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F7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F7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63F7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3F7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63F7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63F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7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63F7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63F7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63F7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63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F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63F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3F7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CDB"/>
  </w:style>
  <w:style w:type="paragraph" w:styleId="Footer">
    <w:name w:val="footer"/>
    <w:basedOn w:val="Normal"/>
    <w:link w:val="FooterChar"/>
    <w:uiPriority w:val="99"/>
    <w:unhideWhenUsed/>
    <w:rsid w:val="00CD2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DB"/>
  </w:style>
  <w:style w:type="paragraph" w:styleId="BalloonText">
    <w:name w:val="Balloon Text"/>
    <w:basedOn w:val="Normal"/>
    <w:link w:val="BalloonTextChar"/>
    <w:uiPriority w:val="99"/>
    <w:semiHidden/>
    <w:unhideWhenUsed/>
    <w:rsid w:val="00326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1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6AC4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7C"/>
  </w:style>
  <w:style w:type="paragraph" w:styleId="Heading1">
    <w:name w:val="heading 1"/>
    <w:basedOn w:val="Normal"/>
    <w:next w:val="Normal"/>
    <w:link w:val="Heading1Char"/>
    <w:uiPriority w:val="9"/>
    <w:qFormat/>
    <w:rsid w:val="00963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F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F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3F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3F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63F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3F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F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F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3F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3F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63F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63F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63F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F7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F7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63F7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3F7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63F7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63F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7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63F7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63F7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63F7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63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F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63F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3F7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CDB"/>
  </w:style>
  <w:style w:type="paragraph" w:styleId="Footer">
    <w:name w:val="footer"/>
    <w:basedOn w:val="Normal"/>
    <w:link w:val="FooterChar"/>
    <w:uiPriority w:val="99"/>
    <w:unhideWhenUsed/>
    <w:rsid w:val="00CD2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CDB"/>
  </w:style>
  <w:style w:type="paragraph" w:styleId="BalloonText">
    <w:name w:val="Balloon Text"/>
    <w:basedOn w:val="Normal"/>
    <w:link w:val="BalloonTextChar"/>
    <w:uiPriority w:val="99"/>
    <w:semiHidden/>
    <w:unhideWhenUsed/>
    <w:rsid w:val="00326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1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6AC4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IS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\Users\MMORRIS3\AppData\Roaming\Microsoft\Templates\Single spaced (blank).dotx</Template>
  <TotalTime>16</TotalTime>
  <Pages>2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Morris, Matthew</dc:creator>
  <cp:lastModifiedBy>Yashmyn Jackson</cp:lastModifiedBy>
  <cp:revision>19</cp:revision>
  <cp:lastPrinted>2016-02-05T01:45:00Z</cp:lastPrinted>
  <dcterms:created xsi:type="dcterms:W3CDTF">2016-02-05T01:45:00Z</dcterms:created>
  <dcterms:modified xsi:type="dcterms:W3CDTF">2016-02-05T02:02:00Z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